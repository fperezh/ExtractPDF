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F41" w14:textId="05860040" w:rsidR="00E10D3B" w:rsidRDefault="00493AAC">
      <w:pPr>
        <w:spacing w:before="74" w:line="234" w:lineRule="exact"/>
        <w:ind w:left="9"/>
        <w:jc w:val="center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DD2F3D0" wp14:editId="05B5B046">
                <wp:simplePos x="0" y="0"/>
                <wp:positionH relativeFrom="page">
                  <wp:posOffset>6160770</wp:posOffset>
                </wp:positionH>
                <wp:positionV relativeFrom="paragraph">
                  <wp:posOffset>53339</wp:posOffset>
                </wp:positionV>
                <wp:extent cx="1280160" cy="9144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0160" cy="914400"/>
                          <a:chOff x="0" y="0"/>
                          <a:chExt cx="1280160" cy="914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738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810" h="908050">
                                <a:moveTo>
                                  <a:pt x="12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8050"/>
                                </a:lnTo>
                                <a:lnTo>
                                  <a:pt x="1273809" y="908050"/>
                                </a:lnTo>
                                <a:lnTo>
                                  <a:pt x="12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4137" y="37719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20" y="559752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4595" y="74866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30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1273810" cy="908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A8CB63" w14:textId="77777777" w:rsidR="00E10D3B" w:rsidRDefault="00493AAC">
                              <w:pPr>
                                <w:spacing w:before="179"/>
                                <w:ind w:left="4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Tipo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Contrato</w:t>
                              </w:r>
                            </w:p>
                            <w:p w14:paraId="768F7F83" w14:textId="77777777" w:rsidR="00E10D3B" w:rsidRDefault="00E10D3B">
                              <w:pPr>
                                <w:spacing w:before="29"/>
                                <w:rPr>
                                  <w:sz w:val="16"/>
                                </w:rPr>
                              </w:pPr>
                            </w:p>
                            <w:p w14:paraId="7A1BA9AA" w14:textId="77777777" w:rsidR="00E10D3B" w:rsidRDefault="00493AAC">
                              <w:pPr>
                                <w:spacing w:line="381" w:lineRule="auto"/>
                                <w:ind w:left="339" w:right="360" w:hanging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Personal Comercial</w:t>
                              </w:r>
                            </w:p>
                            <w:p w14:paraId="1248E050" w14:textId="77777777" w:rsidR="00E10D3B" w:rsidRDefault="00493AAC">
                              <w:pPr>
                                <w:ind w:left="3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Incrementos/Ajustes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2F3D0" id="Group 3" o:spid="_x0000_s1026" style="position:absolute;left:0;text-align:left;margin-left:485.1pt;margin-top:4.2pt;width:100.8pt;height:1in;z-index:15730688;mso-wrap-distance-left:0;mso-wrap-distance-right:0;mso-position-horizontal-relative:page" coordsize="1280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">
                <v:shape id="Graphic 4" o:spid="_x0000_s1027" style="position:absolute;left:31;top:31;width:12738;height:9081;visibility:visible;mso-wrap-style:square;v-text-anchor:top" coordsize="12738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" path="m1273809,l,,,908050r1273809,l1273809,xe" fillcolor="#d2d2d2" stroked="f">
                  <v:path arrowok="t"/>
                </v:shape>
                <v:shape id="Graphic 5" o:spid="_x0000_s1028" style="position:absolute;left:841;top:377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814;top:5597;width:1206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">
                  <v:imagedata r:id="rId8" o:title=""/>
                </v:shape>
                <v:shape id="Graphic 7" o:spid="_x0000_s1030" style="position:absolute;left:845;top:74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" path="m,114300r114300,l114300,,,,,114300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31;top:31;width:12738;height:9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  <v:textbox inset="0,0,0,0">
                    <w:txbxContent>
                      <w:p w14:paraId="50A8CB63" w14:textId="77777777" w:rsidR="00E10D3B" w:rsidRDefault="00493AAC">
                        <w:pPr>
                          <w:spacing w:before="179"/>
                          <w:ind w:left="4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Contrato</w:t>
                        </w:r>
                      </w:p>
                      <w:p w14:paraId="768F7F83" w14:textId="77777777" w:rsidR="00E10D3B" w:rsidRDefault="00E10D3B">
                        <w:pPr>
                          <w:spacing w:before="29"/>
                          <w:rPr>
                            <w:sz w:val="16"/>
                          </w:rPr>
                        </w:pPr>
                      </w:p>
                      <w:p w14:paraId="7A1BA9AA" w14:textId="77777777" w:rsidR="00E10D3B" w:rsidRDefault="00493AAC">
                        <w:pPr>
                          <w:spacing w:line="381" w:lineRule="auto"/>
                          <w:ind w:left="339" w:right="360" w:hanging="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Personal Comercial</w:t>
                        </w:r>
                      </w:p>
                      <w:p w14:paraId="1248E050" w14:textId="77777777" w:rsidR="00E10D3B" w:rsidRDefault="00493AAC">
                        <w:pPr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Incrementos/Ajustes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64F75E95" wp14:editId="1CD1CFA1">
            <wp:simplePos x="0" y="0"/>
            <wp:positionH relativeFrom="page">
              <wp:posOffset>341122</wp:posOffset>
            </wp:positionH>
            <wp:positionV relativeFrom="paragraph">
              <wp:posOffset>53339</wp:posOffset>
            </wp:positionV>
            <wp:extent cx="1941797" cy="75844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97" cy="75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Axeso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Finance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Corporation</w:t>
      </w:r>
      <w:proofErr w:type="spellEnd"/>
    </w:p>
    <w:p w14:paraId="129441D5" w14:textId="1721C4C2" w:rsidR="00E10D3B" w:rsidRDefault="00493AAC">
      <w:pPr>
        <w:spacing w:line="211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CONTRATO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VENTA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MENOR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PLAZOS</w:t>
      </w:r>
    </w:p>
    <w:p w14:paraId="5CAE4D89" w14:textId="77777777" w:rsidR="00E10D3B" w:rsidRDefault="00493AAC">
      <w:pPr>
        <w:spacing w:before="29"/>
        <w:ind w:right="11"/>
        <w:jc w:val="center"/>
        <w:rPr>
          <w:sz w:val="18"/>
        </w:rPr>
      </w:pPr>
      <w:r>
        <w:rPr>
          <w:sz w:val="18"/>
        </w:rPr>
        <w:t>FINANCIAMIENTO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PRIMAS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SEGURO</w:t>
      </w:r>
    </w:p>
    <w:p w14:paraId="25E173B6" w14:textId="6CF94BDD" w:rsidR="00E10D3B" w:rsidRDefault="00493AAC">
      <w:pPr>
        <w:pStyle w:val="Ttulo1"/>
        <w:spacing w:before="122"/>
        <w:rPr>
          <w:u w:val="none"/>
        </w:rPr>
      </w:pPr>
      <w:r>
        <w:rPr>
          <w:u w:val="none"/>
        </w:rPr>
        <w:t>PO</w:t>
      </w:r>
      <w:r>
        <w:rPr>
          <w:spacing w:val="-1"/>
          <w:u w:val="none"/>
        </w:rPr>
        <w:t xml:space="preserve"> </w:t>
      </w:r>
      <w:r>
        <w:rPr>
          <w:u w:val="none"/>
        </w:rPr>
        <w:t>Box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9021968</w:t>
      </w:r>
    </w:p>
    <w:p w14:paraId="5520D905" w14:textId="77777777" w:rsidR="00E10D3B" w:rsidRDefault="00493AAC">
      <w:pPr>
        <w:ind w:left="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Juan,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00902-1968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(787)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522-</w:t>
      </w:r>
      <w:r>
        <w:rPr>
          <w:rFonts w:ascii="Arial"/>
          <w:b/>
          <w:spacing w:val="-4"/>
          <w:sz w:val="18"/>
        </w:rPr>
        <w:t>0141</w:t>
      </w:r>
    </w:p>
    <w:p w14:paraId="68326EBA" w14:textId="77777777" w:rsidR="00E10D3B" w:rsidRDefault="003C149D">
      <w:pPr>
        <w:spacing w:before="116"/>
        <w:ind w:left="10"/>
        <w:jc w:val="center"/>
        <w:rPr>
          <w:rFonts w:ascii="Arial"/>
          <w:i/>
          <w:sz w:val="16"/>
        </w:rPr>
      </w:pPr>
      <w:hyperlink r:id="rId10">
        <w:r w:rsidR="00493AAC">
          <w:rPr>
            <w:rFonts w:ascii="Arial"/>
            <w:i/>
            <w:spacing w:val="-2"/>
            <w:w w:val="105"/>
            <w:sz w:val="16"/>
          </w:rPr>
          <w:t>www.axesofinance.com</w:t>
        </w:r>
      </w:hyperlink>
    </w:p>
    <w:p w14:paraId="71CED492" w14:textId="26380E67" w:rsidR="00E10D3B" w:rsidRDefault="00493AAC">
      <w:pPr>
        <w:spacing w:before="5"/>
        <w:ind w:left="9"/>
        <w:jc w:val="center"/>
        <w:rPr>
          <w:rFonts w:ascii="Arial" w:hAnsi="Arial"/>
          <w:i/>
          <w:spacing w:val="-2"/>
          <w:w w:val="105"/>
          <w:sz w:val="16"/>
        </w:rPr>
      </w:pPr>
      <w:r>
        <w:rPr>
          <w:rFonts w:ascii="Arial" w:hAnsi="Arial"/>
          <w:i/>
          <w:w w:val="105"/>
          <w:sz w:val="16"/>
        </w:rPr>
        <w:t>Vea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y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maneje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su</w:t>
      </w:r>
      <w:r>
        <w:rPr>
          <w:rFonts w:ascii="Arial" w:hAnsi="Arial"/>
          <w:i/>
          <w:spacing w:val="-8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contrato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w w:val="105"/>
          <w:sz w:val="16"/>
        </w:rPr>
        <w:t>en</w:t>
      </w:r>
      <w:r>
        <w:rPr>
          <w:rFonts w:ascii="Arial" w:hAnsi="Arial"/>
          <w:i/>
          <w:spacing w:val="-7"/>
          <w:w w:val="105"/>
          <w:sz w:val="16"/>
        </w:rPr>
        <w:t xml:space="preserve"> </w:t>
      </w:r>
      <w:r>
        <w:rPr>
          <w:rFonts w:ascii="Arial" w:hAnsi="Arial"/>
          <w:i/>
          <w:spacing w:val="-2"/>
          <w:w w:val="105"/>
          <w:sz w:val="16"/>
        </w:rPr>
        <w:t>línea.</w:t>
      </w:r>
    </w:p>
    <w:p w14:paraId="4F8D4165" w14:textId="3F94C0DE" w:rsidR="007625DE" w:rsidRDefault="007625DE" w:rsidP="007625DE">
      <w:pPr>
        <w:spacing w:before="5"/>
        <w:ind w:left="9"/>
        <w:jc w:val="both"/>
        <w:rPr>
          <w:rFonts w:ascii="Arial" w:hAnsi="Arial"/>
          <w:iCs/>
          <w:spacing w:val="-2"/>
          <w:w w:val="105"/>
          <w:sz w:val="16"/>
        </w:rPr>
      </w:pPr>
    </w:p>
    <w:tbl>
      <w:tblPr>
        <w:tblStyle w:val="Tablaconcuadrcula"/>
        <w:tblW w:w="11113" w:type="dxa"/>
        <w:tblInd w:w="284" w:type="dxa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"/>
        <w:gridCol w:w="2075"/>
        <w:gridCol w:w="1417"/>
        <w:gridCol w:w="1134"/>
        <w:gridCol w:w="701"/>
        <w:gridCol w:w="1241"/>
        <w:gridCol w:w="1460"/>
        <w:gridCol w:w="696"/>
        <w:gridCol w:w="155"/>
        <w:gridCol w:w="568"/>
        <w:gridCol w:w="1478"/>
      </w:tblGrid>
      <w:tr w:rsidR="007625DE" w14:paraId="7244482E" w14:textId="77777777" w:rsidTr="00556183">
        <w:tc>
          <w:tcPr>
            <w:tcW w:w="551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82E534" w14:textId="535334DE" w:rsidR="007625DE" w:rsidRPr="007625DE" w:rsidRDefault="007625D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AGENTE / CORREDOR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</w:t>
            </w:r>
            <w:proofErr w:type="gramStart"/>
            <w:r w:rsidR="00FB64D0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DIRECCIÓN)         (00027565)</w:t>
            </w:r>
          </w:p>
        </w:tc>
        <w:tc>
          <w:tcPr>
            <w:tcW w:w="5598" w:type="dxa"/>
            <w:gridSpan w:val="6"/>
            <w:shd w:val="clear" w:color="auto" w:fill="D9D9D9" w:themeFill="background1" w:themeFillShade="D9"/>
          </w:tcPr>
          <w:p w14:paraId="4A9FDF3F" w14:textId="51735D44" w:rsidR="007625DE" w:rsidRPr="007625DE" w:rsidRDefault="007625DE" w:rsidP="007625DE">
            <w:pPr>
              <w:spacing w:before="5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ASEGURADO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   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 xml:space="preserve">   </w:t>
            </w:r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(</w:t>
            </w:r>
            <w:proofErr w:type="gramEnd"/>
            <w:r w:rsidRPr="007625DE"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  <w:t>NOMBRE Y DIRECCIÓN DE RESIDENCIA O EMPRESA)</w:t>
            </w:r>
          </w:p>
        </w:tc>
      </w:tr>
      <w:tr w:rsidR="00FA48B3" w14:paraId="427AE13A" w14:textId="77777777" w:rsidTr="003E47D4">
        <w:trPr>
          <w:trHeight w:val="567"/>
        </w:trPr>
        <w:tc>
          <w:tcPr>
            <w:tcW w:w="5515" w:type="dxa"/>
            <w:gridSpan w:val="5"/>
            <w:tcBorders>
              <w:bottom w:val="nil"/>
            </w:tcBorders>
          </w:tcPr>
          <w:p w14:paraId="49EBFDF2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SINGULAR INSURANCE AGENCY</w:t>
            </w:r>
          </w:p>
          <w:p w14:paraId="6D63D69E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270 </w:t>
            </w:r>
            <w:proofErr w:type="gramStart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Avenida</w:t>
            </w:r>
            <w:proofErr w:type="gramEnd"/>
            <w:r>
              <w:rPr>
                <w:rFonts w:ascii="Arial" w:hAnsi="Arial"/>
                <w:iCs/>
                <w:spacing w:val="-2"/>
                <w:w w:val="105"/>
                <w:sz w:val="16"/>
              </w:rPr>
              <w:t xml:space="preserve"> Muñoz Rivera</w:t>
            </w:r>
          </w:p>
          <w:p w14:paraId="4091F3D0" w14:textId="3F933E1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1er Piso</w:t>
            </w:r>
          </w:p>
        </w:tc>
        <w:tc>
          <w:tcPr>
            <w:tcW w:w="5598" w:type="dxa"/>
            <w:gridSpan w:val="6"/>
            <w:vMerge w:val="restart"/>
            <w:tcBorders>
              <w:bottom w:val="single" w:sz="4" w:space="0" w:color="auto"/>
            </w:tcBorders>
          </w:tcPr>
          <w:p w14:paraId="3A434A01" w14:textId="31614A69" w:rsidR="00FA48B3" w:rsidRDefault="00783BA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 w:rsidRPr="006F2844">
              <w:rPr>
                <w:spacing w:val="-4"/>
                <w:sz w:val="16"/>
              </w:rPr>
              <w:t>{{</w:t>
            </w:r>
            <w:proofErr w:type="spellStart"/>
            <w:r w:rsidRPr="006F2844">
              <w:rPr>
                <w:spacing w:val="-4"/>
                <w:sz w:val="16"/>
              </w:rPr>
              <w:t>direccion</w:t>
            </w:r>
            <w:proofErr w:type="spellEnd"/>
            <w:r w:rsidRPr="006F2844">
              <w:rPr>
                <w:spacing w:val="-4"/>
                <w:sz w:val="16"/>
              </w:rPr>
              <w:t>}}</w:t>
            </w:r>
          </w:p>
        </w:tc>
      </w:tr>
      <w:tr w:rsidR="00FA48B3" w14:paraId="4C2905AE" w14:textId="77777777" w:rsidTr="008A25A8">
        <w:tc>
          <w:tcPr>
            <w:tcW w:w="4814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14:paraId="681DEDDF" w14:textId="3C48CD84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San Juan, PR 00918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295311" w14:textId="3806C509" w:rsidR="00FA48B3" w:rsidRPr="007625DE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4"/>
                <w:szCs w:val="14"/>
              </w:rPr>
            </w:pPr>
            <w:r w:rsidRPr="007625DE">
              <w:rPr>
                <w:rFonts w:ascii="Arial" w:hAnsi="Arial"/>
                <w:iCs/>
                <w:spacing w:val="-2"/>
                <w:w w:val="105"/>
                <w:sz w:val="10"/>
                <w:szCs w:val="10"/>
              </w:rPr>
              <w:t>CODIGO DEL AGENTE</w:t>
            </w:r>
          </w:p>
        </w:tc>
        <w:tc>
          <w:tcPr>
            <w:tcW w:w="5598" w:type="dxa"/>
            <w:gridSpan w:val="6"/>
            <w:vMerge/>
          </w:tcPr>
          <w:p w14:paraId="41649EB3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73D374FE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5365F496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</w:tcBorders>
          </w:tcPr>
          <w:p w14:paraId="1A3AE640" w14:textId="28DD7889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598" w:type="dxa"/>
            <w:gridSpan w:val="6"/>
            <w:vMerge/>
          </w:tcPr>
          <w:p w14:paraId="609FF6FF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A48B3" w14:paraId="0C33E104" w14:textId="77777777" w:rsidTr="008A25A8">
        <w:tc>
          <w:tcPr>
            <w:tcW w:w="4814" w:type="dxa"/>
            <w:gridSpan w:val="4"/>
            <w:vMerge/>
            <w:tcBorders>
              <w:right w:val="single" w:sz="4" w:space="0" w:color="auto"/>
            </w:tcBorders>
          </w:tcPr>
          <w:p w14:paraId="7334DE21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D1DD57F" w14:textId="4E74535A" w:rsidR="00FA48B3" w:rsidRDefault="00FA48B3" w:rsidP="007625D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A00004</w:t>
            </w:r>
          </w:p>
        </w:tc>
        <w:tc>
          <w:tcPr>
            <w:tcW w:w="5598" w:type="dxa"/>
            <w:gridSpan w:val="6"/>
            <w:vMerge/>
          </w:tcPr>
          <w:p w14:paraId="6C94314A" w14:textId="77777777" w:rsidR="00FA48B3" w:rsidRDefault="00FA48B3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8A25A8" w14:paraId="55DA13BE" w14:textId="77777777" w:rsidTr="008A25A8">
        <w:tblPrEx>
          <w:tblLook w:val="0480" w:firstRow="0" w:lastRow="0" w:firstColumn="1" w:lastColumn="0" w:noHBand="0" w:noVBand="1"/>
        </w:tblPrEx>
        <w:tc>
          <w:tcPr>
            <w:tcW w:w="2263" w:type="dxa"/>
            <w:gridSpan w:val="2"/>
          </w:tcPr>
          <w:p w14:paraId="1144220D" w14:textId="77F24334" w:rsidR="00EA670C" w:rsidRPr="00556183" w:rsidRDefault="00EA670C" w:rsidP="006B1FF6">
            <w:pPr>
              <w:spacing w:before="109"/>
              <w:jc w:val="both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En el cumplimiento con la Ley Federal “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Truth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in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Lending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 </w:t>
            </w:r>
            <w:proofErr w:type="spellStart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Act</w:t>
            </w:r>
            <w:proofErr w:type="spellEnd"/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 xml:space="preserve">” el Vendedor informa al Comprador </w:t>
            </w:r>
            <w:r w:rsidR="006B1FF6"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0"/>
                <w:szCs w:val="16"/>
              </w:rPr>
              <w:t>los siguientes términos.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7DDB019E" w14:textId="01250C4C" w:rsidR="00EA670C" w:rsidRPr="0007092E" w:rsidRDefault="006B1FF6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PLAN DE PAGOS</w:t>
            </w:r>
          </w:p>
        </w:tc>
      </w:tr>
      <w:tr w:rsidR="00250233" w14:paraId="16417807" w14:textId="77777777" w:rsidTr="00556183">
        <w:tc>
          <w:tcPr>
            <w:tcW w:w="188" w:type="dxa"/>
            <w:vMerge w:val="restart"/>
            <w:vAlign w:val="center"/>
          </w:tcPr>
          <w:p w14:paraId="12170D37" w14:textId="7B31B574" w:rsidR="00412CEF" w:rsidRDefault="003E47D4" w:rsidP="003E47D4">
            <w:pPr>
              <w:spacing w:before="5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A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962A37E" w14:textId="01136BF1" w:rsidR="00412CEF" w:rsidRPr="008A25A8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PRIMA TOTAL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26C833" w14:textId="299B1FB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NUMERO DE PAGOS</w:t>
            </w:r>
          </w:p>
        </w:tc>
        <w:tc>
          <w:tcPr>
            <w:tcW w:w="19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B4BE9" w14:textId="3DF0234C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PAGO MENSUAL</w:t>
            </w:r>
          </w:p>
        </w:tc>
        <w:tc>
          <w:tcPr>
            <w:tcW w:w="435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84DE8" w14:textId="376D5CD2" w:rsidR="00412CEF" w:rsidRPr="0007092E" w:rsidRDefault="00412CEF" w:rsidP="006B1FF6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VENCIMIENTO DE PAGOS</w:t>
            </w:r>
          </w:p>
        </w:tc>
      </w:tr>
      <w:tr w:rsidR="00FA6CA2" w14:paraId="430AD0DC" w14:textId="77777777" w:rsidTr="008A25A8">
        <w:tc>
          <w:tcPr>
            <w:tcW w:w="188" w:type="dxa"/>
            <w:vMerge/>
            <w:tcBorders>
              <w:right w:val="single" w:sz="4" w:space="0" w:color="auto"/>
            </w:tcBorders>
          </w:tcPr>
          <w:p w14:paraId="68A6679A" w14:textId="4D138F49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16E96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nil"/>
            </w:tcBorders>
          </w:tcPr>
          <w:p w14:paraId="2D5C630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942" w:type="dxa"/>
            <w:gridSpan w:val="2"/>
            <w:tcBorders>
              <w:bottom w:val="nil"/>
            </w:tcBorders>
          </w:tcPr>
          <w:p w14:paraId="4C5105DF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156" w:type="dxa"/>
            <w:gridSpan w:val="2"/>
            <w:tcBorders>
              <w:bottom w:val="nil"/>
            </w:tcBorders>
            <w:vAlign w:val="center"/>
          </w:tcPr>
          <w:p w14:paraId="5B5B2A88" w14:textId="3449044E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PRIMER PAGO</w:t>
            </w:r>
          </w:p>
        </w:tc>
        <w:tc>
          <w:tcPr>
            <w:tcW w:w="2201" w:type="dxa"/>
            <w:gridSpan w:val="3"/>
            <w:tcBorders>
              <w:bottom w:val="nil"/>
            </w:tcBorders>
            <w:vAlign w:val="center"/>
          </w:tcPr>
          <w:p w14:paraId="537B7A2C" w14:textId="6A0BDA3D" w:rsidR="00412CEF" w:rsidRPr="00556183" w:rsidRDefault="002D0295" w:rsidP="002D0295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556183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ULTIMO PAGO</w:t>
            </w:r>
          </w:p>
        </w:tc>
      </w:tr>
      <w:tr w:rsidR="003E47D4" w14:paraId="1875339E" w14:textId="77777777" w:rsidTr="008A25A8">
        <w:tc>
          <w:tcPr>
            <w:tcW w:w="188" w:type="dxa"/>
            <w:vMerge/>
          </w:tcPr>
          <w:p w14:paraId="344C99FC" w14:textId="77777777" w:rsidR="00412CEF" w:rsidRDefault="00412CEF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79BC275E" w14:textId="6F2366EF" w:rsidR="00412CEF" w:rsidRPr="002357F4" w:rsidRDefault="002357F4" w:rsidP="002357F4">
            <w:pPr>
              <w:jc w:val="right"/>
              <w:rPr>
                <w:b/>
                <w:bCs/>
                <w:w w:val="105"/>
                <w:sz w:val="18"/>
                <w:szCs w:val="18"/>
              </w:rPr>
            </w:pPr>
            <w:r>
              <w:rPr>
                <w:w w:val="105"/>
              </w:rPr>
              <w:t xml:space="preserve">     </w:t>
            </w:r>
            <w:r w:rsidR="00783BA3" w:rsidRPr="002357F4">
              <w:rPr>
                <w:b/>
                <w:bCs/>
                <w:w w:val="105"/>
                <w:sz w:val="18"/>
                <w:szCs w:val="18"/>
              </w:rPr>
              <w:t>{{prima}}</w:t>
            </w:r>
          </w:p>
        </w:tc>
        <w:tc>
          <w:tcPr>
            <w:tcW w:w="255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23F44A6" w14:textId="6E9558FA" w:rsidR="00412CEF" w:rsidRPr="00353EAB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10"/>
                <w:sz w:val="18"/>
              </w:rPr>
              <w:t>{{cuotas}}</w:t>
            </w:r>
          </w:p>
        </w:tc>
        <w:tc>
          <w:tcPr>
            <w:tcW w:w="19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3965C1" w14:textId="7602BC90" w:rsidR="00412CEF" w:rsidRPr="00353EAB" w:rsidRDefault="00412CEF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 w:rsidRPr="00353EAB"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  <w:t>71.40</w:t>
            </w:r>
          </w:p>
        </w:tc>
        <w:tc>
          <w:tcPr>
            <w:tcW w:w="215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01619A" w14:textId="655D05C7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bookmarkStart w:id="0" w:name="_Hlk175117652"/>
            <w:r>
              <w:rPr>
                <w:spacing w:val="-2"/>
                <w:sz w:val="18"/>
              </w:rPr>
              <w:t>{{fechapago1}}</w:t>
            </w:r>
            <w:bookmarkEnd w:id="0"/>
          </w:p>
        </w:tc>
        <w:tc>
          <w:tcPr>
            <w:tcW w:w="220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10A052C" w14:textId="6B2A3E01" w:rsidR="00412CEF" w:rsidRPr="00412CEF" w:rsidRDefault="00783BA3" w:rsidP="00412CEF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  <w:r>
              <w:rPr>
                <w:spacing w:val="-2"/>
                <w:sz w:val="18"/>
              </w:rPr>
              <w:t>{{fechapago2}}</w:t>
            </w:r>
          </w:p>
        </w:tc>
      </w:tr>
      <w:tr w:rsidR="00195398" w14:paraId="7D00C691" w14:textId="77777777" w:rsidTr="00556183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818EB4A" w14:textId="6941DD7C" w:rsidR="00195398" w:rsidRPr="003E47D4" w:rsidRDefault="0086230A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 w:rsidRPr="003E47D4"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B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3F0727C9" w14:textId="204B6B2C" w:rsidR="00195398" w:rsidRPr="008A25A8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DEPÓSITO O PRONTO</w:t>
            </w:r>
          </w:p>
        </w:tc>
        <w:tc>
          <w:tcPr>
            <w:tcW w:w="8850" w:type="dxa"/>
            <w:gridSpan w:val="9"/>
            <w:shd w:val="clear" w:color="auto" w:fill="F2F2F2" w:themeFill="background1" w:themeFillShade="F2"/>
            <w:vAlign w:val="center"/>
          </w:tcPr>
          <w:p w14:paraId="59390EFC" w14:textId="301DDD5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Cs w:val="28"/>
              </w:rPr>
              <w:t>DETALLES DE POLIZA</w:t>
            </w:r>
          </w:p>
        </w:tc>
      </w:tr>
      <w:tr w:rsidR="008A25A8" w14:paraId="22DB31B7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tcBorders>
              <w:bottom w:val="single" w:sz="4" w:space="0" w:color="auto"/>
            </w:tcBorders>
          </w:tcPr>
          <w:p w14:paraId="21CE98FF" w14:textId="4CEDA6F9" w:rsidR="00195398" w:rsidRPr="0086230A" w:rsidRDefault="00195398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6077ED6B" w14:textId="77777777" w:rsidR="00195398" w:rsidRPr="002357F4" w:rsidRDefault="00195398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</w:p>
          <w:p w14:paraId="0DD02CE8" w14:textId="041FEAE1" w:rsidR="00195398" w:rsidRPr="00783BA3" w:rsidRDefault="00783BA3" w:rsidP="00195398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dep</w:t>
            </w:r>
            <w:proofErr w:type="spellEnd"/>
            <w:r w:rsidRPr="002357F4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577197" w14:textId="11AF81AE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Número de Póliza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3AD4EE6" w14:textId="5FF3FB49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Fecha Efectiva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6D19F1FD" w14:textId="2F0FCA52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Compañía de Seguros</w:t>
            </w:r>
          </w:p>
          <w:p w14:paraId="0AB8AB5E" w14:textId="4E1047BC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Nombre de la Agencia General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14:paraId="6992F882" w14:textId="13526AEB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Tipo de Cobertura</w:t>
            </w:r>
          </w:p>
        </w:tc>
        <w:tc>
          <w:tcPr>
            <w:tcW w:w="568" w:type="dxa"/>
            <w:shd w:val="clear" w:color="auto" w:fill="D9D9D9" w:themeFill="background1" w:themeFillShade="D9"/>
            <w:vAlign w:val="center"/>
          </w:tcPr>
          <w:p w14:paraId="46547861" w14:textId="135D3B8E" w:rsidR="00195398" w:rsidRPr="0007092E" w:rsidRDefault="00195398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Plazo Póliza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319B0352" w14:textId="78BA65EC" w:rsidR="00195398" w:rsidRPr="0007092E" w:rsidRDefault="00195398" w:rsidP="00FA6CA2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4"/>
                <w:szCs w:val="14"/>
              </w:rPr>
              <w:t>Prima Total</w:t>
            </w:r>
          </w:p>
        </w:tc>
      </w:tr>
      <w:tr w:rsidR="00EA3D7E" w14:paraId="1C38CE75" w14:textId="77777777" w:rsidTr="00792BD1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0EB9FE47" w14:textId="4DC17C4B" w:rsidR="00EA3D7E" w:rsidRPr="003E47D4" w:rsidRDefault="00EA3D7E" w:rsidP="003E47D4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  <w:szCs w:val="16"/>
              </w:rPr>
              <w:t>C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105CA6A3" w14:textId="26078654" w:rsidR="00EA3D7E" w:rsidRPr="008A25A8" w:rsidRDefault="00EA3D7E" w:rsidP="00195398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CANTIDAD FINANCIADA</w:t>
            </w:r>
          </w:p>
        </w:tc>
        <w:tc>
          <w:tcPr>
            <w:tcW w:w="567" w:type="dxa"/>
            <w:vMerge w:val="restart"/>
          </w:tcPr>
          <w:p w14:paraId="3A99505F" w14:textId="77777777" w:rsidR="00783BA3" w:rsidRPr="00792BD1" w:rsidRDefault="00783BA3" w:rsidP="00792BD1">
            <w:pPr>
              <w:spacing w:before="5"/>
              <w:jc w:val="center"/>
              <w:rPr>
                <w:spacing w:val="-2"/>
                <w:sz w:val="16"/>
              </w:rPr>
            </w:pPr>
            <w:r w:rsidRPr="00792BD1">
              <w:rPr>
                <w:spacing w:val="-2"/>
                <w:sz w:val="16"/>
              </w:rPr>
              <w:t>{{</w:t>
            </w:r>
            <w:proofErr w:type="spellStart"/>
            <w:r w:rsidRPr="00792BD1">
              <w:rPr>
                <w:spacing w:val="-2"/>
                <w:sz w:val="16"/>
              </w:rPr>
              <w:t>poliza</w:t>
            </w:r>
            <w:proofErr w:type="spellEnd"/>
            <w:r w:rsidRPr="00792BD1">
              <w:rPr>
                <w:spacing w:val="-2"/>
                <w:sz w:val="16"/>
              </w:rPr>
              <w:t>}}</w:t>
            </w:r>
          </w:p>
          <w:p w14:paraId="4D718192" w14:textId="5F28C84E" w:rsidR="00EA3D7E" w:rsidRPr="00353EAB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 w:val="restart"/>
          </w:tcPr>
          <w:p w14:paraId="1684AD63" w14:textId="203C208C" w:rsidR="00EA3D7E" w:rsidRPr="00353EAB" w:rsidRDefault="00783BA3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{{desde}}</w:t>
            </w:r>
          </w:p>
        </w:tc>
        <w:tc>
          <w:tcPr>
            <w:tcW w:w="3402" w:type="dxa"/>
            <w:gridSpan w:val="3"/>
            <w:vMerge w:val="restart"/>
          </w:tcPr>
          <w:p w14:paraId="535031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C00002-ONE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ALLIANCE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  <w:p w14:paraId="46926A7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COMPANY</w:t>
            </w:r>
          </w:p>
          <w:p w14:paraId="7A0A785E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  <w:r>
              <w:rPr>
                <w:sz w:val="16"/>
              </w:rPr>
              <w:t>G00002-SINGULAR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  <w:p w14:paraId="7AFC5F4A" w14:textId="6C82879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z w:val="16"/>
              </w:rPr>
              <w:t>[CX:0]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[90%PR] </w:t>
            </w:r>
          </w:p>
        </w:tc>
        <w:tc>
          <w:tcPr>
            <w:tcW w:w="851" w:type="dxa"/>
            <w:gridSpan w:val="2"/>
            <w:vMerge w:val="restart"/>
          </w:tcPr>
          <w:p w14:paraId="3EE0A028" w14:textId="46C24AC9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C PKG</w:t>
            </w:r>
          </w:p>
        </w:tc>
        <w:tc>
          <w:tcPr>
            <w:tcW w:w="568" w:type="dxa"/>
            <w:vMerge w:val="restart"/>
          </w:tcPr>
          <w:p w14:paraId="4A6CE530" w14:textId="0E97494E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12</w:t>
            </w:r>
          </w:p>
        </w:tc>
        <w:tc>
          <w:tcPr>
            <w:tcW w:w="1478" w:type="dxa"/>
            <w:vMerge w:val="restart"/>
          </w:tcPr>
          <w:p w14:paraId="4EA1474A" w14:textId="75C485BA" w:rsidR="00EA3D7E" w:rsidRDefault="00783BA3" w:rsidP="00EA3D7E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spacing w:val="-2"/>
                <w:sz w:val="16"/>
              </w:rPr>
              <w:t>{{prima}}</w:t>
            </w:r>
          </w:p>
        </w:tc>
      </w:tr>
      <w:tr w:rsidR="00EA3D7E" w14:paraId="43E3A02F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  <w:vAlign w:val="center"/>
          </w:tcPr>
          <w:p w14:paraId="1BA30971" w14:textId="507CDE95" w:rsidR="00EA3D7E" w:rsidRPr="0086230A" w:rsidRDefault="00EA3D7E" w:rsidP="0086230A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2"/>
                <w:szCs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AE0220" w14:textId="1E2C827A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de crédito provista a usted o a su nombre</w:t>
            </w:r>
          </w:p>
        </w:tc>
        <w:tc>
          <w:tcPr>
            <w:tcW w:w="1417" w:type="dxa"/>
            <w:vMerge/>
            <w:vAlign w:val="center"/>
          </w:tcPr>
          <w:p w14:paraId="269469CE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26ABD80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98C7138" w14:textId="220C7779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BE04CE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6F338C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2BD5CB4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09E030CB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064A5F2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47D742BC" w14:textId="77777777" w:rsidR="0007092E" w:rsidRDefault="0007092E" w:rsidP="0086230A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6E2FFA75" w14:textId="62B6AC4F" w:rsidR="00EA3D7E" w:rsidRPr="0007092E" w:rsidRDefault="00792BD1" w:rsidP="0086230A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cantfin</w:t>
            </w:r>
            <w:proofErr w:type="spellEnd"/>
            <w:r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}}</w:t>
            </w:r>
          </w:p>
        </w:tc>
        <w:tc>
          <w:tcPr>
            <w:tcW w:w="1417" w:type="dxa"/>
            <w:vMerge/>
            <w:vAlign w:val="center"/>
          </w:tcPr>
          <w:p w14:paraId="41A83E4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E6B3470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1C7A16E" w14:textId="564CA38D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288AC7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04C165C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202A0D1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24E2D87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3C6F2B4B" w14:textId="40770BEC" w:rsidR="00EA3D7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D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FDCAD19" w14:textId="23D95444" w:rsidR="00EA3D7E" w:rsidRPr="008A25A8" w:rsidRDefault="00EA3D7E" w:rsidP="003C05B0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CARGOS POR FINANCIAMIENTO</w:t>
            </w:r>
          </w:p>
        </w:tc>
        <w:tc>
          <w:tcPr>
            <w:tcW w:w="1417" w:type="dxa"/>
            <w:vMerge/>
            <w:vAlign w:val="center"/>
          </w:tcPr>
          <w:p w14:paraId="1FE94B2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3F61F44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241A61B3" w14:textId="63FAB7F5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322DC62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B6D529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C069DD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74BCB695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7306E23" w14:textId="35BD767B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7FDF6A7" w14:textId="7E67C4CB" w:rsidR="00EA3D7E" w:rsidRPr="0007092E" w:rsidRDefault="00EA3D7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La cantidad en dólares que le costará la compra a crédito</w:t>
            </w:r>
          </w:p>
        </w:tc>
        <w:tc>
          <w:tcPr>
            <w:tcW w:w="1417" w:type="dxa"/>
            <w:vMerge/>
            <w:vAlign w:val="center"/>
          </w:tcPr>
          <w:p w14:paraId="44EC3883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40DD3F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47483B2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54ECF3EB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1565750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86062D8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EA3D7E" w14:paraId="58E2DB7E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406FB13A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bottom"/>
          </w:tcPr>
          <w:p w14:paraId="226EC6D2" w14:textId="77777777" w:rsidR="0007092E" w:rsidRDefault="0007092E" w:rsidP="003C05B0">
            <w:pPr>
              <w:spacing w:before="5"/>
              <w:jc w:val="right"/>
              <w:rPr>
                <w:rFonts w:ascii="Arial" w:hAnsi="Arial"/>
                <w:iCs/>
                <w:spacing w:val="-2"/>
                <w:w w:val="105"/>
                <w:sz w:val="18"/>
                <w:szCs w:val="18"/>
              </w:rPr>
            </w:pPr>
          </w:p>
          <w:p w14:paraId="17EEDA9C" w14:textId="282805AF" w:rsidR="00EA3D7E" w:rsidRPr="0007092E" w:rsidRDefault="00EA3D7E" w:rsidP="003C05B0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80.10</w:t>
            </w:r>
          </w:p>
        </w:tc>
        <w:tc>
          <w:tcPr>
            <w:tcW w:w="1417" w:type="dxa"/>
            <w:vMerge/>
            <w:vAlign w:val="center"/>
          </w:tcPr>
          <w:p w14:paraId="414552A9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B80FBE2" w14:textId="77777777" w:rsidR="00EA3D7E" w:rsidRDefault="00EA3D7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E4BC273" w14:textId="77777777" w:rsidR="00EA3D7E" w:rsidRDefault="00EA3D7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7B6F9C33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03C85C59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388B73B6" w14:textId="77777777" w:rsidR="00EA3D7E" w:rsidRDefault="00EA3D7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0CFE4F91" w14:textId="77777777" w:rsidTr="0007092E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44B24B88" w14:textId="0AA74021" w:rsidR="00F400C6" w:rsidRDefault="00F400C6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E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070875FA" w14:textId="400F3EF9" w:rsidR="00F400C6" w:rsidRPr="008A25A8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proofErr w:type="gramStart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TOTAL</w:t>
            </w:r>
            <w:proofErr w:type="gramEnd"/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 xml:space="preserve"> DE PAGOS</w:t>
            </w:r>
          </w:p>
        </w:tc>
        <w:tc>
          <w:tcPr>
            <w:tcW w:w="1417" w:type="dxa"/>
            <w:vMerge/>
            <w:vAlign w:val="center"/>
          </w:tcPr>
          <w:p w14:paraId="6AA2BBE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0107793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12C7FB47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1CFF811A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11088D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022400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76072FCD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861636B" w14:textId="205F7F66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4B2FE70C" w14:textId="57B42DA2" w:rsidR="00F400C6" w:rsidRPr="0007092E" w:rsidRDefault="00F400C6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Monto pagado luego de efectuar todos los pagos contemplados</w:t>
            </w:r>
          </w:p>
        </w:tc>
        <w:tc>
          <w:tcPr>
            <w:tcW w:w="1417" w:type="dxa"/>
            <w:vMerge/>
            <w:vAlign w:val="center"/>
          </w:tcPr>
          <w:p w14:paraId="07BF95D9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BE45B2E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28ADA2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03DF562C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29F98737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64C5096B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07092E" w14:paraId="44D91034" w14:textId="77777777" w:rsidTr="0007092E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3BCC4CA6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27A542E4" w14:textId="77777777" w:rsidR="0007092E" w:rsidRPr="0007092E" w:rsidRDefault="0007092E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</w:pPr>
          </w:p>
        </w:tc>
        <w:tc>
          <w:tcPr>
            <w:tcW w:w="1417" w:type="dxa"/>
            <w:vMerge/>
            <w:vAlign w:val="center"/>
          </w:tcPr>
          <w:p w14:paraId="0A03DC5B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1293306" w14:textId="77777777" w:rsidR="0007092E" w:rsidRDefault="0007092E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34974E36" w14:textId="77777777" w:rsidR="0007092E" w:rsidRDefault="0007092E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BA05013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402CB64E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0E5A9A2B" w14:textId="77777777" w:rsidR="0007092E" w:rsidRDefault="0007092E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F400C6" w14:paraId="5A09B175" w14:textId="77777777" w:rsidTr="00353EAB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4B4F752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  <w:vAlign w:val="center"/>
          </w:tcPr>
          <w:p w14:paraId="4D80DDCE" w14:textId="188FABCD" w:rsidR="00F400C6" w:rsidRPr="0007092E" w:rsidRDefault="00F400C6" w:rsidP="00F400C6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3"/>
                <w:szCs w:val="13"/>
              </w:rPr>
            </w:pP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8"/>
                <w:szCs w:val="18"/>
              </w:rPr>
              <w:t>642.60</w:t>
            </w:r>
          </w:p>
        </w:tc>
        <w:tc>
          <w:tcPr>
            <w:tcW w:w="1417" w:type="dxa"/>
            <w:vMerge/>
            <w:vAlign w:val="center"/>
          </w:tcPr>
          <w:p w14:paraId="63C9F995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678A97C" w14:textId="77777777" w:rsidR="00F400C6" w:rsidRDefault="00F400C6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0AEA83" w14:textId="77777777" w:rsidR="00F400C6" w:rsidRDefault="00F400C6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33D396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7316C15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1E0C5446" w14:textId="77777777" w:rsidR="00F400C6" w:rsidRDefault="00F400C6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24B3C660" w14:textId="77777777" w:rsidTr="00353EAB">
        <w:tblPrEx>
          <w:tblCellMar>
            <w:top w:w="0" w:type="dxa"/>
          </w:tblCellMar>
        </w:tblPrEx>
        <w:tc>
          <w:tcPr>
            <w:tcW w:w="188" w:type="dxa"/>
            <w:vMerge w:val="restart"/>
            <w:vAlign w:val="center"/>
          </w:tcPr>
          <w:p w14:paraId="2AE18467" w14:textId="77E2D302" w:rsidR="00353EAB" w:rsidRDefault="00353EAB" w:rsidP="00F400C6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F</w:t>
            </w:r>
          </w:p>
        </w:tc>
        <w:tc>
          <w:tcPr>
            <w:tcW w:w="2075" w:type="dxa"/>
            <w:tcBorders>
              <w:bottom w:val="nil"/>
            </w:tcBorders>
            <w:shd w:val="clear" w:color="auto" w:fill="auto"/>
            <w:vAlign w:val="center"/>
          </w:tcPr>
          <w:p w14:paraId="28A135FE" w14:textId="42D3245B" w:rsidR="00353EAB" w:rsidRPr="008A25A8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2"/>
                <w:szCs w:val="12"/>
              </w:rPr>
            </w:pPr>
            <w:r w:rsidRPr="00556183">
              <w:rPr>
                <w:rFonts w:ascii="Arial" w:hAnsi="Arial"/>
                <w:b/>
                <w:bCs/>
                <w:iCs/>
                <w:color w:val="002060"/>
                <w:spacing w:val="-2"/>
                <w:w w:val="105"/>
                <w:sz w:val="12"/>
                <w:szCs w:val="12"/>
              </w:rPr>
              <w:t>TASA DE PORCIENTO ANUAL</w:t>
            </w:r>
          </w:p>
        </w:tc>
        <w:tc>
          <w:tcPr>
            <w:tcW w:w="1417" w:type="dxa"/>
            <w:vMerge/>
            <w:vAlign w:val="center"/>
          </w:tcPr>
          <w:p w14:paraId="4BA10B31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C37404C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6EAA9A38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21EB44DD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59BDA920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5C0E1E78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68D58EBC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7400AA32" w14:textId="6403911C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  <w:vAlign w:val="center"/>
          </w:tcPr>
          <w:p w14:paraId="588E2B3C" w14:textId="7BC1975A" w:rsidR="00353EAB" w:rsidRPr="0007092E" w:rsidRDefault="00353EAB" w:rsidP="00EA3D7E">
            <w:pPr>
              <w:spacing w:before="5"/>
              <w:jc w:val="center"/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</w:pPr>
            <w:r w:rsidRPr="0007092E">
              <w:rPr>
                <w:rFonts w:ascii="Arial" w:hAnsi="Arial"/>
                <w:iCs/>
                <w:spacing w:val="-2"/>
                <w:w w:val="105"/>
                <w:sz w:val="11"/>
                <w:szCs w:val="11"/>
              </w:rPr>
              <w:t>El costo de su crédito con una tasa anual</w:t>
            </w:r>
            <w:r w:rsidRPr="0007092E">
              <w:rPr>
                <w:rFonts w:ascii="Arial" w:hAnsi="Arial"/>
                <w:b/>
                <w:bCs/>
                <w:iCs/>
                <w:spacing w:val="-2"/>
                <w:w w:val="105"/>
                <w:sz w:val="11"/>
                <w:szCs w:val="11"/>
              </w:rPr>
              <w:t xml:space="preserve"> </w:t>
            </w:r>
          </w:p>
        </w:tc>
        <w:tc>
          <w:tcPr>
            <w:tcW w:w="1417" w:type="dxa"/>
            <w:vMerge/>
            <w:vAlign w:val="center"/>
          </w:tcPr>
          <w:p w14:paraId="611D8C5D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59EB762" w14:textId="77777777" w:rsidR="00353EAB" w:rsidRDefault="00353EAB" w:rsidP="00195398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3402" w:type="dxa"/>
            <w:gridSpan w:val="3"/>
            <w:vMerge/>
          </w:tcPr>
          <w:p w14:paraId="74EDFE25" w14:textId="77777777" w:rsidR="00353EAB" w:rsidRDefault="00353EAB" w:rsidP="007625DE">
            <w:pPr>
              <w:spacing w:before="5"/>
              <w:jc w:val="both"/>
              <w:rPr>
                <w:sz w:val="16"/>
              </w:rPr>
            </w:pPr>
          </w:p>
        </w:tc>
        <w:tc>
          <w:tcPr>
            <w:tcW w:w="851" w:type="dxa"/>
            <w:gridSpan w:val="2"/>
            <w:vMerge/>
          </w:tcPr>
          <w:p w14:paraId="693BBF9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568" w:type="dxa"/>
            <w:vMerge/>
          </w:tcPr>
          <w:p w14:paraId="3431B7EF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1478" w:type="dxa"/>
            <w:vMerge/>
          </w:tcPr>
          <w:p w14:paraId="726A0883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</w:tr>
      <w:tr w:rsidR="00353EAB" w14:paraId="10F45CF2" w14:textId="77777777" w:rsidTr="007A3B36">
        <w:tblPrEx>
          <w:tblCellMar>
            <w:top w:w="0" w:type="dxa"/>
          </w:tblCellMar>
        </w:tblPrEx>
        <w:tc>
          <w:tcPr>
            <w:tcW w:w="188" w:type="dxa"/>
            <w:vMerge/>
          </w:tcPr>
          <w:p w14:paraId="2FDD06E5" w14:textId="77777777" w:rsidR="00353EAB" w:rsidRDefault="00353EAB" w:rsidP="007625DE">
            <w:pPr>
              <w:spacing w:before="5"/>
              <w:jc w:val="both"/>
              <w:rPr>
                <w:rFonts w:ascii="Arial" w:hAnsi="Arial"/>
                <w:iCs/>
                <w:spacing w:val="-2"/>
                <w:w w:val="105"/>
                <w:sz w:val="16"/>
              </w:rPr>
            </w:pPr>
          </w:p>
        </w:tc>
        <w:tc>
          <w:tcPr>
            <w:tcW w:w="2075" w:type="dxa"/>
            <w:tcBorders>
              <w:top w:val="nil"/>
            </w:tcBorders>
            <w:vAlign w:val="center"/>
          </w:tcPr>
          <w:p w14:paraId="4D5E39DC" w14:textId="77777777" w:rsidR="00353EAB" w:rsidRPr="00EA3D7E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3"/>
                <w:szCs w:val="13"/>
              </w:rPr>
            </w:pPr>
          </w:p>
        </w:tc>
        <w:tc>
          <w:tcPr>
            <w:tcW w:w="7372" w:type="dxa"/>
            <w:gridSpan w:val="8"/>
            <w:vAlign w:val="center"/>
          </w:tcPr>
          <w:p w14:paraId="2C598868" w14:textId="1CA73419" w:rsidR="00353EAB" w:rsidRDefault="00353EAB" w:rsidP="00EA3D7E">
            <w:pPr>
              <w:spacing w:before="5"/>
              <w:jc w:val="center"/>
              <w:rPr>
                <w:rFonts w:ascii="Arial" w:hAnsi="Arial"/>
                <w:iCs/>
                <w:spacing w:val="-2"/>
                <w:w w:val="105"/>
                <w:sz w:val="16"/>
              </w:rPr>
            </w:pPr>
            <w:r>
              <w:rPr>
                <w:rFonts w:ascii="Arial" w:hAnsi="Arial"/>
                <w:iCs/>
                <w:spacing w:val="-2"/>
                <w:w w:val="105"/>
                <w:sz w:val="16"/>
              </w:rPr>
              <w:t>LAS PRIMAS TOTALES DEBEN SER IGUALES A LA CAJA “A” ARRIBA &gt;&gt;&gt;&gt;</w:t>
            </w:r>
          </w:p>
        </w:tc>
        <w:tc>
          <w:tcPr>
            <w:tcW w:w="1478" w:type="dxa"/>
            <w:vAlign w:val="bottom"/>
          </w:tcPr>
          <w:p w14:paraId="01D2D9A6" w14:textId="7C8F41CC" w:rsidR="00353EAB" w:rsidRPr="002357F4" w:rsidRDefault="00783BA3" w:rsidP="00EA3D7E">
            <w:pPr>
              <w:spacing w:before="5"/>
              <w:jc w:val="right"/>
              <w:rPr>
                <w:rFonts w:ascii="Arial" w:hAnsi="Arial"/>
                <w:b/>
                <w:bCs/>
                <w:iCs/>
                <w:spacing w:val="-2"/>
                <w:w w:val="105"/>
                <w:sz w:val="16"/>
              </w:rPr>
            </w:pPr>
            <w:r w:rsidRPr="002357F4">
              <w:rPr>
                <w:b/>
                <w:bCs/>
                <w:spacing w:val="-2"/>
                <w:sz w:val="16"/>
              </w:rPr>
              <w:t>{{prima}}</w:t>
            </w:r>
          </w:p>
        </w:tc>
      </w:tr>
    </w:tbl>
    <w:p w14:paraId="26BDE0AC" w14:textId="209AD543" w:rsidR="00E10D3B" w:rsidRPr="002357F4" w:rsidRDefault="00E10D3B" w:rsidP="00FB64D0">
      <w:pPr>
        <w:spacing w:before="5"/>
        <w:jc w:val="both"/>
        <w:rPr>
          <w:rFonts w:ascii="Arial" w:hAnsi="Arial"/>
          <w:iCs/>
          <w:spacing w:val="-2"/>
          <w:w w:val="105"/>
          <w:sz w:val="16"/>
          <w:u w:val="single"/>
        </w:rPr>
        <w:sectPr w:rsidR="00E10D3B" w:rsidRPr="002357F4">
          <w:footerReference w:type="default" r:id="rId11"/>
          <w:type w:val="continuous"/>
          <w:pgSz w:w="12240" w:h="15840"/>
          <w:pgMar w:top="420" w:right="340" w:bottom="900" w:left="340" w:header="0" w:footer="716" w:gutter="0"/>
          <w:pgNumType w:start="1"/>
          <w:cols w:space="720"/>
        </w:sectPr>
      </w:pPr>
    </w:p>
    <w:p w14:paraId="1B1BEDF7" w14:textId="1AC9A6F7" w:rsidR="00E10D3B" w:rsidRDefault="00493AAC" w:rsidP="00A3050B">
      <w:pPr>
        <w:spacing w:before="133"/>
        <w:ind w:firstLine="17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Número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Cotización:</w:t>
      </w:r>
      <w:r w:rsidR="00A3050B">
        <w:rPr>
          <w:rFonts w:ascii="Arial" w:hAnsi="Arial"/>
          <w:b/>
          <w:spacing w:val="-2"/>
          <w:sz w:val="16"/>
        </w:rPr>
        <w:t xml:space="preserve"> </w:t>
      </w:r>
      <w:r w:rsidR="006A1D3C">
        <w:rPr>
          <w:rFonts w:ascii="Arial" w:hAnsi="Arial"/>
          <w:b/>
          <w:spacing w:val="-2"/>
          <w:sz w:val="16"/>
        </w:rPr>
        <w:t>{{</w:t>
      </w:r>
      <w:proofErr w:type="spellStart"/>
      <w:r w:rsidR="006A1D3C">
        <w:rPr>
          <w:rFonts w:ascii="Arial" w:hAnsi="Arial"/>
          <w:b/>
          <w:spacing w:val="-2"/>
          <w:sz w:val="16"/>
        </w:rPr>
        <w:t>nrocotiza</w:t>
      </w:r>
      <w:proofErr w:type="spellEnd"/>
      <w:r w:rsidR="006A1D3C">
        <w:rPr>
          <w:rFonts w:ascii="Arial" w:hAnsi="Arial"/>
          <w:b/>
          <w:spacing w:val="-2"/>
          <w:sz w:val="16"/>
        </w:rPr>
        <w:t>}}</w:t>
      </w:r>
    </w:p>
    <w:p w14:paraId="1984E2A4" w14:textId="5321D83E" w:rsidR="00E10D3B" w:rsidRDefault="00493AAC">
      <w:pPr>
        <w:pStyle w:val="Textoindependiente"/>
        <w:spacing w:before="46"/>
        <w:ind w:left="179" w:right="3183"/>
      </w:pPr>
      <w:r>
        <w:t xml:space="preserve">Precio de Venta Total – costo total de las primas financiadas incluyendo el pronto de </w:t>
      </w:r>
      <w:r w:rsidR="00783BA3" w:rsidRPr="00D82A3F">
        <w:rPr>
          <w:b/>
          <w:bCs/>
        </w:rPr>
        <w:t>{{</w:t>
      </w:r>
      <w:proofErr w:type="spellStart"/>
      <w:r w:rsidR="00783BA3" w:rsidRPr="00D82A3F">
        <w:rPr>
          <w:b/>
          <w:bCs/>
        </w:rPr>
        <w:t>dep</w:t>
      </w:r>
      <w:proofErr w:type="spellEnd"/>
      <w:r w:rsidR="00783BA3" w:rsidRPr="00D82A3F">
        <w:rPr>
          <w:b/>
          <w:bCs/>
        </w:rPr>
        <w:t>}}</w:t>
      </w:r>
      <w:r>
        <w:t xml:space="preserve">, es por la cantidad de </w:t>
      </w:r>
      <w:r w:rsidRPr="00D82A3F">
        <w:rPr>
          <w:b/>
          <w:bCs/>
        </w:rPr>
        <w:t>830.10</w:t>
      </w:r>
      <w:r>
        <w:t>.</w:t>
      </w:r>
      <w:r>
        <w:rPr>
          <w:spacing w:val="40"/>
        </w:rPr>
        <w:t xml:space="preserve"> </w:t>
      </w:r>
      <w:r>
        <w:t>CARGOS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DEMORAS: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pagará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morosidad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días,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5%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3"/>
        </w:rPr>
        <w:t xml:space="preserve"> </w:t>
      </w:r>
      <w:r>
        <w:t>atrasado.</w:t>
      </w:r>
      <w:r>
        <w:rPr>
          <w:spacing w:val="40"/>
        </w:rPr>
        <w:t xml:space="preserve"> </w:t>
      </w:r>
      <w:r>
        <w:t>GARANTIAS: Las primas no devengadas de las pólizas, servirán como garantías.</w:t>
      </w:r>
    </w:p>
    <w:p w14:paraId="19F7731D" w14:textId="77777777" w:rsidR="00E10D3B" w:rsidRDefault="00493AAC" w:rsidP="00FB64D0">
      <w:pPr>
        <w:pStyle w:val="Ttulo4"/>
        <w:spacing w:before="24"/>
        <w:ind w:right="19" w:firstLine="179"/>
        <w:jc w:val="center"/>
      </w:pPr>
      <w:r>
        <w:rPr>
          <w:spacing w:val="-2"/>
        </w:rPr>
        <w:t>PAGARÉ</w:t>
      </w:r>
    </w:p>
    <w:p w14:paraId="4507E897" w14:textId="34F6ED3A" w:rsidR="00E10D3B" w:rsidRDefault="00493AAC" w:rsidP="00FB64D0">
      <w:pPr>
        <w:pStyle w:val="Textoindependiente"/>
        <w:ind w:left="193" w:right="278"/>
        <w:jc w:val="both"/>
      </w:pPr>
      <w:r>
        <w:t>POR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RECIBIDO,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(los)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firmante(s),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Asegurado(s),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Deudor,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obliga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PAGOS,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número de plazos indicado como NUMERO DE PAGOS, pagos mensuales como indicado en PAGO MENSUAL cada uno, comenzando en la fecha indicada como</w:t>
      </w:r>
      <w:r w:rsidR="00FB64D0">
        <w:t xml:space="preserve"> </w:t>
      </w:r>
      <w:r>
        <w:t>FECHA DE</w:t>
      </w:r>
      <w:r>
        <w:rPr>
          <w:spacing w:val="40"/>
        </w:rPr>
        <w:t xml:space="preserve"> </w:t>
      </w:r>
      <w:r>
        <w:t>PRIMER PAGO a AXESO FINANCE CORPORATION, en lo adelante denominada AXESO.</w:t>
      </w:r>
    </w:p>
    <w:p w14:paraId="5B72C684" w14:textId="77777777" w:rsidR="00E10D3B" w:rsidRDefault="00E10D3B">
      <w:pPr>
        <w:pStyle w:val="Textoindependiente"/>
      </w:pPr>
    </w:p>
    <w:p w14:paraId="5D3691BD" w14:textId="77777777" w:rsidR="00E10D3B" w:rsidRDefault="00493AAC" w:rsidP="00FB64D0">
      <w:pPr>
        <w:pStyle w:val="Textoindependiente"/>
        <w:ind w:left="193" w:right="278"/>
        <w:jc w:val="both"/>
      </w:pPr>
      <w:r>
        <w:t>Esta</w:t>
      </w:r>
      <w:r>
        <w:rPr>
          <w:spacing w:val="-1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surge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AXESO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prima(s)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la(s)</w:t>
      </w:r>
      <w:r>
        <w:rPr>
          <w:spacing w:val="-1"/>
        </w:rPr>
        <w:t xml:space="preserve"> </w:t>
      </w:r>
      <w:r>
        <w:t>póliza(s)</w:t>
      </w:r>
      <w:r>
        <w:rPr>
          <w:spacing w:val="-1"/>
        </w:rPr>
        <w:t xml:space="preserve"> </w:t>
      </w:r>
      <w:r>
        <w:t>arriba</w:t>
      </w:r>
      <w:r>
        <w:rPr>
          <w:spacing w:val="-1"/>
        </w:rPr>
        <w:t xml:space="preserve"> </w:t>
      </w:r>
      <w:r>
        <w:t>relacionada(s).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40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vencimiento,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entenderá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40"/>
        </w:rPr>
        <w:t xml:space="preserve"> </w:t>
      </w:r>
      <w:r>
        <w:t>habrá renunciado a la cubierta de las Póliza(s) y por la presente irrevocablemente autoriza a AXESO a requerir la cancelación total o parcial de la(s) póliza(s) y declarar vencida,</w:t>
      </w:r>
      <w:r>
        <w:rPr>
          <w:spacing w:val="40"/>
        </w:rPr>
        <w:t xml:space="preserve"> </w:t>
      </w:r>
      <w:r>
        <w:t>líquida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inmediato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totalidad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sumas</w:t>
      </w:r>
      <w:r>
        <w:rPr>
          <w:spacing w:val="-1"/>
        </w:rPr>
        <w:t xml:space="preserve"> </w:t>
      </w:r>
      <w:r>
        <w:t>adeudadas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irrevocablemente</w:t>
      </w:r>
      <w:r>
        <w:rPr>
          <w:spacing w:val="-1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Aseguradora,</w:t>
      </w:r>
      <w:r>
        <w:rPr>
          <w:spacing w:val="40"/>
        </w:rPr>
        <w:t xml:space="preserve"> </w:t>
      </w:r>
      <w:r>
        <w:t>realizar dicha cancelación de la(s) póliza(s) en la forma y en el momento en que AXESO lo requiera; y disponiéndose, además que en ningún caso AXESO responderá por los</w:t>
      </w:r>
      <w:r>
        <w:rPr>
          <w:spacing w:val="40"/>
        </w:rPr>
        <w:t xml:space="preserve"> </w:t>
      </w:r>
      <w:r>
        <w:t>daños que</w:t>
      </w:r>
      <w:r>
        <w:rPr>
          <w:spacing w:val="-1"/>
        </w:rPr>
        <w:t xml:space="preserve"> </w:t>
      </w:r>
      <w:r>
        <w:t>puedan resultar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cancelación, reducción</w:t>
      </w:r>
      <w:r>
        <w:rPr>
          <w:spacing w:val="-1"/>
        </w:rPr>
        <w:t xml:space="preserve"> </w:t>
      </w:r>
      <w:r>
        <w:t>o eliminación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cubierta de</w:t>
      </w:r>
      <w:r>
        <w:rPr>
          <w:spacing w:val="-1"/>
        </w:rPr>
        <w:t xml:space="preserve"> </w:t>
      </w:r>
      <w:r>
        <w:t>la(s) póliza(s),</w:t>
      </w:r>
      <w:r>
        <w:rPr>
          <w:spacing w:val="-1"/>
        </w:rPr>
        <w:t xml:space="preserve"> </w:t>
      </w:r>
      <w:r>
        <w:t>ni por</w:t>
      </w:r>
      <w:r>
        <w:rPr>
          <w:spacing w:val="-1"/>
        </w:rPr>
        <w:t xml:space="preserve"> </w:t>
      </w:r>
      <w:r>
        <w:t>falta de</w:t>
      </w:r>
      <w:r>
        <w:rPr>
          <w:spacing w:val="-1"/>
        </w:rPr>
        <w:t xml:space="preserve"> </w:t>
      </w:r>
      <w:r>
        <w:t>la cancelación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mismas. La</w:t>
      </w:r>
      <w:r>
        <w:rPr>
          <w:spacing w:val="-1"/>
        </w:rPr>
        <w:t xml:space="preserve"> </w:t>
      </w:r>
      <w:r>
        <w:t>cancelación de</w:t>
      </w:r>
      <w:r>
        <w:rPr>
          <w:spacing w:val="-1"/>
        </w:rPr>
        <w:t xml:space="preserve"> </w:t>
      </w:r>
      <w:r>
        <w:t>la(s)</w:t>
      </w:r>
      <w:r>
        <w:rPr>
          <w:spacing w:val="40"/>
        </w:rPr>
        <w:t xml:space="preserve"> </w:t>
      </w:r>
      <w:r>
        <w:t>póliza(s),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releva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Asegurado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obligación,</w:t>
      </w:r>
      <w:r>
        <w:rPr>
          <w:spacing w:val="-2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vendrá</w:t>
      </w:r>
      <w:r>
        <w:rPr>
          <w:spacing w:val="-2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satisfacer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aplicado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prima no consumida de la Compañía de Seguros. La compañía aseguradora y/o su agente general, aceptan las cláusulas y condiciones contenidas al dorso y se obligan a su</w:t>
      </w:r>
      <w:r>
        <w:rPr>
          <w:spacing w:val="40"/>
        </w:rPr>
        <w:t xml:space="preserve"> </w:t>
      </w:r>
      <w:r>
        <w:rPr>
          <w:spacing w:val="-2"/>
        </w:rPr>
        <w:t>cumplimiento,</w:t>
      </w:r>
    </w:p>
    <w:p w14:paraId="1181ED0F" w14:textId="77777777" w:rsidR="00E10D3B" w:rsidRDefault="00493AAC" w:rsidP="00FB64D0">
      <w:pPr>
        <w:pStyle w:val="Ttulo4"/>
        <w:spacing w:before="55"/>
        <w:ind w:left="198" w:right="278"/>
        <w:jc w:val="both"/>
      </w:pPr>
      <w:r>
        <w:t>“AVISO AL ASEGURADO”; NO FIRME ESTE CONTRATO SIN LEERLO O SI EL MISMO CONTIENE ESPACIOS EN BLANCO. USTED TIENE DERECHO A UNA COPIA DE</w:t>
      </w:r>
      <w:r>
        <w:rPr>
          <w:spacing w:val="40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DERECHO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SALDAR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ANTICIPADO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ADUEDADA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CONDICIONES,</w:t>
      </w:r>
      <w:r>
        <w:rPr>
          <w:spacing w:val="40"/>
        </w:rPr>
        <w:t xml:space="preserve"> </w:t>
      </w:r>
      <w:r>
        <w:t>OBTENER UN REEMBOLSO PARCIAL DEL CARGO POR FINANCIMIENTO.</w:t>
      </w:r>
    </w:p>
    <w:p w14:paraId="4070136B" w14:textId="77777777" w:rsidR="00E10D3B" w:rsidRDefault="00493AAC">
      <w:pPr>
        <w:spacing w:before="84"/>
        <w:ind w:right="22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CONTRATO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VENTAS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MENOR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PLAZOS</w:t>
      </w:r>
    </w:p>
    <w:p w14:paraId="26A5C7D7" w14:textId="77777777" w:rsidR="00E10D3B" w:rsidRDefault="00493AAC">
      <w:pPr>
        <w:tabs>
          <w:tab w:val="left" w:pos="2017"/>
          <w:tab w:val="left" w:pos="5364"/>
        </w:tabs>
        <w:spacing w:before="36" w:line="360" w:lineRule="auto"/>
        <w:ind w:left="217" w:right="6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Firma del Agente: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Fecha: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40F04006" w14:textId="77777777" w:rsidR="00E10D3B" w:rsidRDefault="00493AAC">
      <w:pPr>
        <w:tabs>
          <w:tab w:val="left" w:pos="2017"/>
          <w:tab w:val="left" w:pos="5364"/>
          <w:tab w:val="left" w:pos="6298"/>
          <w:tab w:val="left" w:pos="7778"/>
          <w:tab w:val="left" w:pos="11125"/>
        </w:tabs>
        <w:spacing w:line="161" w:lineRule="exact"/>
        <w:ind w:left="217"/>
        <w:rPr>
          <w:rFonts w:ascii="Arial"/>
          <w:b/>
          <w:sz w:val="14"/>
        </w:rPr>
      </w:pPr>
      <w:r>
        <w:rPr>
          <w:rFonts w:ascii="Arial"/>
          <w:b/>
          <w:sz w:val="14"/>
        </w:rPr>
        <w:t>Lugar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Otorgamiento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  <w:r>
        <w:rPr>
          <w:rFonts w:ascii="Arial"/>
          <w:b/>
          <w:sz w:val="14"/>
        </w:rPr>
        <w:tab/>
        <w:t>Firma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pacing w:val="-2"/>
          <w:sz w:val="14"/>
        </w:rPr>
        <w:t>Deudor</w:t>
      </w:r>
      <w:r>
        <w:rPr>
          <w:rFonts w:ascii="Arial"/>
          <w:b/>
          <w:sz w:val="14"/>
        </w:rPr>
        <w:tab/>
      </w:r>
      <w:r>
        <w:rPr>
          <w:rFonts w:ascii="Arial"/>
          <w:b/>
          <w:sz w:val="14"/>
          <w:u w:val="single"/>
        </w:rPr>
        <w:tab/>
      </w:r>
    </w:p>
    <w:p w14:paraId="5BD4F381" w14:textId="77777777" w:rsidR="00E10D3B" w:rsidRDefault="00493AAC">
      <w:pPr>
        <w:pStyle w:val="Ttulo4"/>
        <w:spacing w:before="144"/>
        <w:ind w:right="31"/>
        <w:jc w:val="center"/>
      </w:pP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138E8717" w14:textId="77777777" w:rsidR="00E10D3B" w:rsidRDefault="00493AAC">
      <w:pPr>
        <w:pStyle w:val="Textoindependiente"/>
        <w:spacing w:before="37"/>
        <w:ind w:left="2123" w:right="2157"/>
        <w:jc w:val="center"/>
      </w:pPr>
      <w:r>
        <w:t>El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plazos</w:t>
      </w:r>
      <w:r>
        <w:rPr>
          <w:spacing w:val="-3"/>
        </w:rPr>
        <w:t xml:space="preserve"> </w:t>
      </w:r>
      <w:r>
        <w:t>vencidos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cumplimentado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procesado</w:t>
      </w:r>
      <w:r>
        <w:rPr>
          <w:spacing w:val="-3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AXESO. Términos adicionales en el reverso.</w:t>
      </w:r>
    </w:p>
    <w:p w14:paraId="5DE12E0F" w14:textId="77777777" w:rsidR="00E10D3B" w:rsidRDefault="00E10D3B">
      <w:pPr>
        <w:pStyle w:val="Textoindependiente"/>
        <w:rPr>
          <w:sz w:val="20"/>
        </w:rPr>
      </w:pPr>
    </w:p>
    <w:p w14:paraId="22B0D1D7" w14:textId="77777777" w:rsidR="00E10D3B" w:rsidRDefault="00493AAC">
      <w:pPr>
        <w:pStyle w:val="Textoindependiente"/>
        <w:spacing w:before="4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09D3F3" wp14:editId="0214EABF">
                <wp:simplePos x="0" y="0"/>
                <wp:positionH relativeFrom="page">
                  <wp:posOffset>539863</wp:posOffset>
                </wp:positionH>
                <wp:positionV relativeFrom="paragraph">
                  <wp:posOffset>164432</wp:posOffset>
                </wp:positionV>
                <wp:extent cx="84074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>
                              <a:moveTo>
                                <a:pt x="0" y="0"/>
                              </a:moveTo>
                              <a:lnTo>
                                <a:pt x="84051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DB932" id="Graphic 28" o:spid="_x0000_s1026" style="position:absolute;margin-left:42.5pt;margin-top:12.95pt;width:66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" path="m,l840513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7E5037" wp14:editId="43D83BFA">
                <wp:simplePos x="0" y="0"/>
                <wp:positionH relativeFrom="page">
                  <wp:posOffset>1941226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A924" id="Graphic 29" o:spid="_x0000_s1026" style="position:absolute;margin-left:152.85pt;margin-top:12.95pt;width:17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81C940" wp14:editId="63127783">
                <wp:simplePos x="0" y="0"/>
                <wp:positionH relativeFrom="page">
                  <wp:posOffset>4961491</wp:posOffset>
                </wp:positionH>
                <wp:positionV relativeFrom="paragraph">
                  <wp:posOffset>164432</wp:posOffset>
                </wp:positionV>
                <wp:extent cx="217551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5510">
                              <a:moveTo>
                                <a:pt x="0" y="0"/>
                              </a:moveTo>
                              <a:lnTo>
                                <a:pt x="217544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0A8B" id="Graphic 30" o:spid="_x0000_s1026" style="position:absolute;margin-left:390.65pt;margin-top:12.95pt;width:17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75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" path="m,l2175445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6ED728" w14:textId="77777777" w:rsidR="00E10D3B" w:rsidRDefault="00493AAC">
      <w:pPr>
        <w:tabs>
          <w:tab w:val="left" w:pos="3091"/>
          <w:tab w:val="left" w:pos="8614"/>
        </w:tabs>
        <w:spacing w:before="2"/>
        <w:ind w:left="969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2"/>
          <w:sz w:val="14"/>
        </w:rPr>
        <w:t>Fecha</w:t>
      </w:r>
      <w:r>
        <w:rPr>
          <w:rFonts w:ascii="Arial" w:hAnsi="Arial"/>
          <w:b/>
          <w:sz w:val="14"/>
        </w:rPr>
        <w:tab/>
        <w:t>Compañía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Seguros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o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z w:val="14"/>
        </w:rPr>
        <w:t>Agente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General</w:t>
      </w:r>
      <w:r>
        <w:rPr>
          <w:rFonts w:ascii="Arial" w:hAnsi="Arial"/>
          <w:b/>
          <w:sz w:val="14"/>
        </w:rPr>
        <w:tab/>
        <w:t>Firma</w:t>
      </w:r>
      <w:r>
        <w:rPr>
          <w:rFonts w:ascii="Arial" w:hAnsi="Arial"/>
          <w:b/>
          <w:spacing w:val="-1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Autorizada</w:t>
      </w:r>
    </w:p>
    <w:p w14:paraId="5B410042" w14:textId="77777777" w:rsidR="00E10D3B" w:rsidRDefault="00E10D3B">
      <w:pPr>
        <w:rPr>
          <w:rFonts w:ascii="Arial" w:hAnsi="Arial"/>
          <w:sz w:val="14"/>
        </w:r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67B3BF03" w14:textId="77777777" w:rsidR="00E10D3B" w:rsidRDefault="00493AAC">
      <w:pPr>
        <w:pStyle w:val="Ttulo4"/>
        <w:spacing w:before="79"/>
        <w:ind w:left="112"/>
      </w:pPr>
      <w:r>
        <w:lastRenderedPageBreak/>
        <w:t>AXESO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(AXESO)</w:t>
      </w:r>
    </w:p>
    <w:p w14:paraId="75B3CA87" w14:textId="77777777" w:rsidR="00E10D3B" w:rsidRDefault="00493AAC">
      <w:pPr>
        <w:spacing w:before="159"/>
        <w:rPr>
          <w:rFonts w:ascii="Arial"/>
          <w:b/>
          <w:sz w:val="18"/>
        </w:rPr>
      </w:pPr>
      <w:r>
        <w:br w:type="column"/>
      </w:r>
    </w:p>
    <w:p w14:paraId="0D6D813A" w14:textId="77777777" w:rsidR="00E10D3B" w:rsidRDefault="00493AAC">
      <w:pPr>
        <w:pStyle w:val="Ttulo1"/>
        <w:ind w:left="111"/>
        <w:jc w:val="left"/>
        <w:rPr>
          <w:u w:val="none"/>
        </w:rPr>
      </w:pPr>
      <w:r>
        <w:t>CLAUSULAS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ASEGURADO</w:t>
      </w:r>
    </w:p>
    <w:p w14:paraId="3D033C00" w14:textId="77777777" w:rsidR="00E10D3B" w:rsidRDefault="00E10D3B">
      <w:pPr>
        <w:sectPr w:rsidR="00E10D3B">
          <w:pgSz w:w="12240" w:h="15840"/>
          <w:pgMar w:top="460" w:right="340" w:bottom="900" w:left="340" w:header="0" w:footer="716" w:gutter="0"/>
          <w:cols w:num="2" w:space="720" w:equalWidth="0">
            <w:col w:w="3015" w:space="323"/>
            <w:col w:w="8222"/>
          </w:cols>
        </w:sectPr>
      </w:pPr>
    </w:p>
    <w:p w14:paraId="4021B31A" w14:textId="77777777" w:rsidR="00E10D3B" w:rsidRDefault="00493AAC" w:rsidP="000B705A">
      <w:pPr>
        <w:pStyle w:val="Prrafodelista"/>
        <w:numPr>
          <w:ilvl w:val="0"/>
          <w:numId w:val="1"/>
        </w:numPr>
        <w:tabs>
          <w:tab w:val="left" w:pos="275"/>
        </w:tabs>
        <w:spacing w:before="82"/>
        <w:ind w:left="193" w:right="278" w:hanging="163"/>
        <w:jc w:val="both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RESPONSABILIDAD</w:t>
      </w:r>
      <w:r>
        <w:rPr>
          <w:sz w:val="14"/>
        </w:rPr>
        <w:t>: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3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pago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parte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3"/>
          <w:sz w:val="14"/>
        </w:rPr>
        <w:t xml:space="preserve"> </w:t>
      </w:r>
      <w:r>
        <w:rPr>
          <w:sz w:val="14"/>
        </w:rPr>
        <w:t>Contrato,</w:t>
      </w:r>
      <w:r>
        <w:rPr>
          <w:spacing w:val="-2"/>
          <w:sz w:val="14"/>
        </w:rPr>
        <w:t xml:space="preserve"> </w:t>
      </w:r>
      <w:r>
        <w:rPr>
          <w:sz w:val="14"/>
        </w:rPr>
        <w:t>estará</w:t>
      </w:r>
      <w:r>
        <w:rPr>
          <w:spacing w:val="-2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z w:val="14"/>
        </w:rPr>
        <w:t>firma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Asegurado.</w:t>
      </w:r>
      <w:r>
        <w:rPr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2)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PRONTO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MÍNIMO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pacing w:val="-2"/>
          <w:sz w:val="14"/>
        </w:rPr>
        <w:t>REQUERIDO</w:t>
      </w:r>
    </w:p>
    <w:p w14:paraId="67E0C3E2" w14:textId="44A4CF09" w:rsidR="00E10D3B" w:rsidRDefault="00493AAC" w:rsidP="000B705A">
      <w:pPr>
        <w:pStyle w:val="Textoindependiente"/>
        <w:ind w:left="193" w:right="278"/>
        <w:jc w:val="both"/>
      </w:pPr>
      <w:r>
        <w:t xml:space="preserve">: se requiere un pronto mínimo de un 25% por ciento, a menos de que sea previamente autorizado por la gerencia. </w:t>
      </w:r>
      <w:r>
        <w:rPr>
          <w:rFonts w:ascii="Arial" w:hAnsi="Arial"/>
          <w:b/>
        </w:rPr>
        <w:t>3) CARGO MÍNIMO DE FINANCIAMIENTO</w:t>
      </w:r>
      <w:r>
        <w:t>: Todo Contrato</w:t>
      </w:r>
      <w:r w:rsidR="000B705A">
        <w:t xml:space="preserve"> </w:t>
      </w:r>
      <w:r>
        <w:t xml:space="preserve">conlleva un cargo mínimo de financiamiento de </w:t>
      </w:r>
      <w:r>
        <w:rPr>
          <w:rFonts w:ascii="Arial" w:hAnsi="Arial"/>
          <w:b/>
        </w:rPr>
        <w:t>0.00</w:t>
      </w:r>
      <w:r>
        <w:t xml:space="preserve">. </w:t>
      </w:r>
      <w:r>
        <w:rPr>
          <w:rFonts w:ascii="Arial" w:hAnsi="Arial"/>
          <w:b/>
        </w:rPr>
        <w:t>4) SALDO DE FINANCIAMIENTO</w:t>
      </w:r>
      <w:r>
        <w:t>: En caso de que el Asegurado decida saldar su Contrato, se le aplicara al balance de saldo</w:t>
      </w:r>
      <w:r>
        <w:rPr>
          <w:spacing w:val="40"/>
        </w:rPr>
        <w:t xml:space="preserve"> </w:t>
      </w:r>
      <w:r>
        <w:t xml:space="preserve">los intereses acumulados consumidos según presentados en la tabla de amortización o </w:t>
      </w:r>
      <w:r>
        <w:rPr>
          <w:rFonts w:ascii="Arial" w:hAnsi="Arial"/>
          <w:b/>
        </w:rPr>
        <w:t xml:space="preserve">0.00 </w:t>
      </w:r>
      <w:r>
        <w:t xml:space="preserve">lo que sea mayor. </w:t>
      </w:r>
      <w:r>
        <w:rPr>
          <w:rFonts w:ascii="Arial" w:hAnsi="Arial"/>
          <w:b/>
        </w:rPr>
        <w:t>5) ERRORES</w:t>
      </w:r>
      <w:r>
        <w:t>: El Asegurado autoriza a AXESO y/o a la Compañía</w:t>
      </w:r>
      <w:r>
        <w:rPr>
          <w:spacing w:val="40"/>
        </w:rPr>
        <w:t xml:space="preserve"> </w:t>
      </w:r>
      <w:r>
        <w:t>Aseguradora a efectuar y expresamente acepta, la corrección de cualquier error de cálculos matemáticos, fechas u otra información contenida en el Contrato sin invalidar las</w:t>
      </w:r>
      <w:r>
        <w:rPr>
          <w:spacing w:val="40"/>
        </w:rPr>
        <w:t xml:space="preserve"> </w:t>
      </w:r>
      <w:r>
        <w:t xml:space="preserve">obligaciones contraídas. </w:t>
      </w:r>
      <w:r>
        <w:rPr>
          <w:rFonts w:ascii="Arial" w:hAnsi="Arial"/>
          <w:b/>
        </w:rPr>
        <w:t>6) COLATERAL</w:t>
      </w:r>
      <w:r>
        <w:t>: En garantía de su obligación, el Asegurado cede irrevocablemente a AXESO todos sus derechos en la(s) Póliza(s) relacionada(s), por</w:t>
      </w:r>
      <w:r>
        <w:rPr>
          <w:spacing w:val="40"/>
        </w:rPr>
        <w:t xml:space="preserve"> </w:t>
      </w:r>
      <w:r>
        <w:t xml:space="preserve">todas o cualquier suma que le correspondiera pagaderas por la Compañía Aseguradora, hasta cubrir lo adeudado a AXESO por el Asegurado. </w:t>
      </w:r>
      <w:r>
        <w:rPr>
          <w:rFonts w:ascii="Arial" w:hAnsi="Arial"/>
          <w:b/>
        </w:rPr>
        <w:t>7) PODER DE COBRO</w:t>
      </w:r>
      <w:r>
        <w:t>: El Asegurado</w:t>
      </w:r>
      <w:r>
        <w:rPr>
          <w:spacing w:val="40"/>
        </w:rPr>
        <w:t xml:space="preserve"> </w:t>
      </w:r>
      <w:r>
        <w:t>expresamente autoriza a AXESO a recibir cualquier suma que pudiera corresponder al Asegurado, por primas a devolver y aplicar dicha cantidad a lo adeudado por el Asegurado,</w:t>
      </w:r>
      <w:r>
        <w:rPr>
          <w:spacing w:val="40"/>
        </w:rPr>
        <w:t xml:space="preserve"> </w:t>
      </w:r>
      <w:r>
        <w:t>autorizado a AXESO a cobrar y/o endosar cualquier cheque, giro o documento negociable emitido al Asegurado, con el solo fin de acreditar su importe al balance adeudado de este</w:t>
      </w:r>
      <w:r>
        <w:rPr>
          <w:spacing w:val="40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 xml:space="preserve">contratos. </w:t>
      </w:r>
      <w:r>
        <w:rPr>
          <w:rFonts w:ascii="Arial" w:hAnsi="Arial"/>
          <w:b/>
        </w:rPr>
        <w:t>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FALTA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plazo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penalidad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recargo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 los 15 días de su vencimiento, se entenderá que el Asegurado habrá renunciado a la cubierta de las Pólizas y por la presente irrevocablemente autoriza a AXESO a solicitar la</w:t>
      </w:r>
      <w:r>
        <w:rPr>
          <w:spacing w:val="40"/>
        </w:rPr>
        <w:t xml:space="preserve"> </w:t>
      </w:r>
      <w:r>
        <w:t>cancelación total o parcial de las Pólizas y la declara vencida, liquida, exigible y a requerir de inmediato la totalidad de las sumas adeudadas bajo este Contrato. El Asegurado por la</w:t>
      </w:r>
      <w:r>
        <w:rPr>
          <w:spacing w:val="40"/>
        </w:rPr>
        <w:t xml:space="preserve"> </w:t>
      </w:r>
      <w:r>
        <w:t>presente irrevocablemente autoriza y requiere de la Aseguradora realizar dicha cancelación de las Pólizas en la forma y en el momento en que AXESO lo solicite; y disponiéndose,</w:t>
      </w:r>
      <w:r>
        <w:rPr>
          <w:spacing w:val="40"/>
        </w:rPr>
        <w:t xml:space="preserve"> </w:t>
      </w:r>
      <w:r>
        <w:t>además, que en ningún caso AXESO responderá por los danos que puedan resultar de la cancelación, reducción o eliminación de la cubierta de las Pólizas ni por la de cancelación</w:t>
      </w:r>
      <w:r>
        <w:rPr>
          <w:spacing w:val="40"/>
        </w:rPr>
        <w:t xml:space="preserve"> </w:t>
      </w:r>
      <w:r>
        <w:t xml:space="preserve">de las mismas. </w:t>
      </w:r>
      <w:r>
        <w:rPr>
          <w:rFonts w:ascii="Arial" w:hAnsi="Arial"/>
          <w:b/>
        </w:rPr>
        <w:t>9) RELEVO</w:t>
      </w:r>
      <w:r>
        <w:t>: El Asegurado releva a AXESO de toda responsabilidad por la aceptación o rechazo por parte de la Compañía Aseguradora, de cualquier Solicitud de</w:t>
      </w:r>
      <w:r>
        <w:rPr>
          <w:spacing w:val="40"/>
        </w:rPr>
        <w:t xml:space="preserve"> </w:t>
      </w:r>
      <w:r>
        <w:t xml:space="preserve">Cancelación y/o Reinstalación. </w:t>
      </w:r>
      <w:r>
        <w:rPr>
          <w:rFonts w:ascii="Arial" w:hAnsi="Arial"/>
          <w:b/>
        </w:rPr>
        <w:t>10) SOLICITUD DE SUSPENSION DE CANCELACION Y/O REINSTALACION</w:t>
      </w:r>
      <w:r>
        <w:t>: A menos de que el Asegurado satisfaga sus atrasos por cheque</w:t>
      </w:r>
      <w:r>
        <w:rPr>
          <w:spacing w:val="40"/>
        </w:rPr>
        <w:t xml:space="preserve"> </w:t>
      </w:r>
      <w:r>
        <w:t>certificado o pago en efectivo, AXESO no vendrá obligada a solicitar la Suspensión de Cancelación y/o Reinstalación de la(s) Póliza(s) objeto de este Contrato. El incumplimiento de</w:t>
      </w:r>
      <w:r>
        <w:rPr>
          <w:spacing w:val="40"/>
        </w:rPr>
        <w:t xml:space="preserve"> </w:t>
      </w:r>
      <w:r>
        <w:t>esta cláusula por el Asegurado otorga et derecho a AXESO de rechazar el pago o esperar 10 días, para solicitar la Suspensión de la Cancelación y/o Reinstalación de la(s) Póliza(s).</w:t>
      </w:r>
      <w:r>
        <w:rPr>
          <w:spacing w:val="40"/>
        </w:rPr>
        <w:t xml:space="preserve"> </w:t>
      </w:r>
      <w:r>
        <w:t xml:space="preserve">La solicitud de reinstalación emitida por AXESO </w:t>
      </w:r>
      <w:r w:rsidR="000B705A">
        <w:t>está</w:t>
      </w:r>
      <w:r>
        <w:t xml:space="preserve"> condicionada a la aceptación del Agente General y/o Compañía. </w:t>
      </w:r>
      <w:r>
        <w:rPr>
          <w:rFonts w:ascii="Arial" w:hAnsi="Arial"/>
          <w:b/>
        </w:rPr>
        <w:t>11) GASTOS LEGALES</w:t>
      </w:r>
      <w:r>
        <w:t>: El Contrato podrá proveer para el</w:t>
      </w:r>
      <w:r>
        <w:rPr>
          <w:spacing w:val="40"/>
        </w:rPr>
        <w:t xml:space="preserve"> </w:t>
      </w:r>
      <w:r>
        <w:t>pago de honorarios de abogados cuando sea referido a un abogado que no sea empleado del tenedor de dicha obligación para una acción de reposesión de bienes muebles o para</w:t>
      </w:r>
      <w:r>
        <w:rPr>
          <w:spacing w:val="40"/>
        </w:rPr>
        <w:t xml:space="preserve"> </w:t>
      </w:r>
      <w:r>
        <w:t>su cobro o el cobro de servicios por vía judicial. Los cargos por dichos honorarios no excederán la cantidad de $50.00 o el cinco por ciento (5%) del balance de la deuda, lo que sea</w:t>
      </w:r>
      <w:r>
        <w:rPr>
          <w:spacing w:val="40"/>
        </w:rPr>
        <w:t xml:space="preserve"> </w:t>
      </w:r>
      <w:r>
        <w:t>mayor. Si mediare una estipulación, los cargos por dichos honorarlos no excederán la cantidad de cincuenta dólares ($50.00) o el cinco por ciento (5%) de las mensualidades</w:t>
      </w:r>
      <w:r>
        <w:rPr>
          <w:spacing w:val="40"/>
        </w:rPr>
        <w:t xml:space="preserve"> </w:t>
      </w:r>
      <w:r>
        <w:t xml:space="preserve">vencidas y cobradas, lo que sea mayor. </w:t>
      </w:r>
      <w:r>
        <w:rPr>
          <w:rFonts w:ascii="Arial" w:hAnsi="Arial"/>
          <w:b/>
        </w:rPr>
        <w:t>12) PROCESO JUDICIAL</w:t>
      </w:r>
      <w:r>
        <w:t>: En caso de reclamación o cualquier proceso judicial bajo este Contrato, el Asegurado se somete a la jurisdicción</w:t>
      </w:r>
      <w:r>
        <w:rPr>
          <w:spacing w:val="40"/>
        </w:rPr>
        <w:t xml:space="preserve"> </w:t>
      </w:r>
      <w:r>
        <w:t xml:space="preserve">de los Tribunales de su domicilio o residencia; </w:t>
      </w:r>
      <w:r>
        <w:rPr>
          <w:rFonts w:ascii="Arial" w:hAnsi="Arial"/>
          <w:b/>
        </w:rPr>
        <w:t>13) RENUNCIA DE DERECHOS</w:t>
      </w:r>
      <w:r>
        <w:t>: El no uso por AXESO de cualquier derecho bajo el presente Contrato, así como su prórroga o</w:t>
      </w:r>
      <w:r>
        <w:rPr>
          <w:spacing w:val="40"/>
        </w:rPr>
        <w:t xml:space="preserve"> </w:t>
      </w:r>
      <w:r>
        <w:t xml:space="preserve">traspaso, no implica renuncia ni novación de éstos. </w:t>
      </w:r>
      <w:r>
        <w:rPr>
          <w:rFonts w:ascii="Arial" w:hAnsi="Arial"/>
          <w:b/>
        </w:rPr>
        <w:t>14) NULIDAD</w:t>
      </w:r>
      <w:r>
        <w:t>: La declaración de nulidad o invalidez de cualquier cláusula de este Contrato, no conlleva la nulidad o invalidez de</w:t>
      </w:r>
      <w:r>
        <w:rPr>
          <w:spacing w:val="40"/>
        </w:rPr>
        <w:t xml:space="preserve"> </w:t>
      </w:r>
      <w:r>
        <w:t xml:space="preserve">las restantes cláusulas del mismo. </w:t>
      </w:r>
      <w:r>
        <w:rPr>
          <w:rFonts w:ascii="Arial" w:hAnsi="Arial"/>
          <w:b/>
        </w:rPr>
        <w:t>15) CANCELACION</w:t>
      </w:r>
      <w:r>
        <w:t>: La cancelación de la(s) póliza(s) no releva al deudor de la presente obligación, este vendrá obligado a satisfacer cualquier</w:t>
      </w:r>
      <w:r>
        <w:rPr>
          <w:spacing w:val="40"/>
        </w:rPr>
        <w:t xml:space="preserve"> </w:t>
      </w:r>
      <w:r>
        <w:t xml:space="preserve">balance pendiente después de haber aplicado o acreditado el importe de la prima no consumida de la Compañía de Seguro. </w:t>
      </w:r>
      <w:r>
        <w:rPr>
          <w:rFonts w:ascii="Arial" w:hAnsi="Arial"/>
          <w:b/>
        </w:rPr>
        <w:t>16) RECARGOS</w:t>
      </w:r>
      <w:r>
        <w:t>: Se le cobrara al Asegurado un 5% del</w:t>
      </w:r>
      <w:r>
        <w:rPr>
          <w:spacing w:val="40"/>
        </w:rPr>
        <w:t xml:space="preserve"> </w:t>
      </w:r>
      <w:r>
        <w:t xml:space="preserve">plazo mensual por concepto de cargos por demora. </w:t>
      </w:r>
      <w:r>
        <w:rPr>
          <w:rFonts w:ascii="Arial" w:hAnsi="Arial"/>
          <w:b/>
        </w:rPr>
        <w:t>17) CHEQUES DEVUELTOS</w:t>
      </w:r>
      <w:r>
        <w:t>: El cargo mínimo por concepto de cheques devueltos es $15.00. El Asegurado reconoce y acuerda</w:t>
      </w:r>
      <w:r>
        <w:rPr>
          <w:spacing w:val="40"/>
        </w:rPr>
        <w:t xml:space="preserve"> </w:t>
      </w:r>
      <w:r>
        <w:t>que en caso de que AXESO reciba un giro o cheque para ser aplicado a la cuenta del Asegurado que sea devuelto sin pagar por el banco girado, esto anulara de inmediato cualquier</w:t>
      </w:r>
      <w:r>
        <w:rPr>
          <w:spacing w:val="40"/>
        </w:rPr>
        <w:t xml:space="preserve"> </w:t>
      </w:r>
      <w:r>
        <w:t>solicitud para la reinstalación de las Pólizas que AXESO haya hecho a la Aseguradora, y cualquier solicitud de cancelación que AXESO haya remitido a la Aseguradora con</w:t>
      </w:r>
      <w:r>
        <w:rPr>
          <w:spacing w:val="40"/>
        </w:rPr>
        <w:t xml:space="preserve"> </w:t>
      </w:r>
      <w:r>
        <w:t>anterioridad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recibo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giro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cheque, quedara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vigor</w:t>
      </w:r>
      <w:r>
        <w:rPr>
          <w:spacing w:val="-1"/>
        </w:rPr>
        <w:t xml:space="preserve"> </w:t>
      </w:r>
      <w:r>
        <w:t>efectivo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envió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 xml:space="preserve">solicitud. </w:t>
      </w:r>
      <w:r>
        <w:rPr>
          <w:rFonts w:ascii="Arial" w:hAnsi="Arial"/>
          <w:b/>
        </w:rPr>
        <w:t>18)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PAGOS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INCOMPLETOS</w:t>
      </w:r>
      <w:r>
        <w:t>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plazos</w:t>
      </w:r>
      <w:r>
        <w:rPr>
          <w:spacing w:val="-1"/>
        </w:rPr>
        <w:t xml:space="preserve"> </w:t>
      </w:r>
      <w:r>
        <w:t>adeudados</w:t>
      </w:r>
      <w:r>
        <w:rPr>
          <w:spacing w:val="-1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 xml:space="preserve">ser remitidos en su totalidad. Cualquier cantidad o crédito no podría sustituir la totalidad del plazo adeudado. </w:t>
      </w:r>
      <w:r>
        <w:rPr>
          <w:rFonts w:ascii="Arial" w:hAnsi="Arial"/>
          <w:b/>
        </w:rPr>
        <w:t>19) SOLVENCIA Y/O QUIEBRA DE LA COMPAÑÍA ASEGURADORA</w:t>
      </w:r>
      <w:r>
        <w:t>:</w:t>
      </w:r>
      <w:r>
        <w:rPr>
          <w:spacing w:val="40"/>
        </w:rPr>
        <w:t xml:space="preserve"> </w:t>
      </w:r>
      <w:r>
        <w:t>El Asegurado reconoce haber seleccionado libremente a la Aseguradora y acuerda que su obligación de pagar a AXESO todas las sumas adeudadas bajo este Contrato continuarán</w:t>
      </w:r>
      <w:r>
        <w:rPr>
          <w:spacing w:val="40"/>
        </w:rPr>
        <w:t xml:space="preserve"> </w:t>
      </w:r>
      <w:r>
        <w:t>y se mantendrán en vigor hasta su pago total. aunque la Aseguradora advenga insolvente, o sea declarada en quiebra, o sea puesta en sindicatura o sea liquidada o por cualquier</w:t>
      </w:r>
      <w:r>
        <w:rPr>
          <w:spacing w:val="40"/>
        </w:rPr>
        <w:t xml:space="preserve"> </w:t>
      </w:r>
      <w:r>
        <w:t>otra causa o motivo, sin importar su naturaleza, se rehusare o no pudiera cumplir con sus obligaciones de las Pólizas financiadas en este Contrato.</w:t>
      </w:r>
    </w:p>
    <w:p w14:paraId="34C7B455" w14:textId="77777777" w:rsidR="00E10D3B" w:rsidRDefault="00E10D3B">
      <w:pPr>
        <w:pStyle w:val="Textoindependiente"/>
      </w:pPr>
    </w:p>
    <w:p w14:paraId="691B1C89" w14:textId="77777777" w:rsidR="00E10D3B" w:rsidRDefault="00493AAC">
      <w:pPr>
        <w:pStyle w:val="Ttulo1"/>
        <w:spacing w:before="1"/>
        <w:ind w:left="0" w:right="1"/>
        <w:rPr>
          <w:u w:val="none"/>
        </w:rPr>
      </w:pP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COMPANIA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AGENTE</w:t>
      </w:r>
      <w:r>
        <w:rPr>
          <w:spacing w:val="-1"/>
        </w:rPr>
        <w:t xml:space="preserve"> </w:t>
      </w:r>
      <w:r>
        <w:rPr>
          <w:spacing w:val="-2"/>
        </w:rPr>
        <w:t>GENERAL</w:t>
      </w:r>
    </w:p>
    <w:p w14:paraId="5022A37D" w14:textId="77777777" w:rsidR="00E10D3B" w:rsidRDefault="00E10D3B">
      <w:pPr>
        <w:pStyle w:val="Textoindependiente"/>
        <w:spacing w:before="65"/>
        <w:rPr>
          <w:rFonts w:ascii="Arial"/>
          <w:b/>
        </w:rPr>
      </w:pPr>
    </w:p>
    <w:p w14:paraId="5BE6C594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rPr>
          <w:sz w:val="14"/>
        </w:rPr>
      </w:pP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Aseguradora.</w:t>
      </w:r>
      <w:r>
        <w:rPr>
          <w:spacing w:val="-6"/>
          <w:sz w:val="14"/>
        </w:rPr>
        <w:t xml:space="preserve"> </w:t>
      </w:r>
      <w:r>
        <w:rPr>
          <w:sz w:val="14"/>
        </w:rPr>
        <w:t>representada</w:t>
      </w:r>
      <w:r>
        <w:rPr>
          <w:spacing w:val="-6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Agente</w:t>
      </w:r>
      <w:r>
        <w:rPr>
          <w:spacing w:val="-6"/>
          <w:sz w:val="14"/>
        </w:rPr>
        <w:t xml:space="preserve"> </w:t>
      </w:r>
      <w:r>
        <w:rPr>
          <w:sz w:val="14"/>
        </w:rPr>
        <w:t>General</w:t>
      </w:r>
      <w:r>
        <w:rPr>
          <w:spacing w:val="-5"/>
          <w:sz w:val="14"/>
        </w:rPr>
        <w:t xml:space="preserve"> </w:t>
      </w:r>
      <w:r>
        <w:rPr>
          <w:sz w:val="14"/>
        </w:rPr>
        <w:t>cuya</w:t>
      </w:r>
      <w:r>
        <w:rPr>
          <w:spacing w:val="-6"/>
          <w:sz w:val="14"/>
        </w:rPr>
        <w:t xml:space="preserve"> </w:t>
      </w:r>
      <w:r>
        <w:rPr>
          <w:sz w:val="14"/>
        </w:rPr>
        <w:t>firma</w:t>
      </w:r>
      <w:r>
        <w:rPr>
          <w:spacing w:val="-6"/>
          <w:sz w:val="14"/>
        </w:rPr>
        <w:t xml:space="preserve"> </w:t>
      </w:r>
      <w:r>
        <w:rPr>
          <w:sz w:val="14"/>
        </w:rPr>
        <w:t>aparece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6"/>
          <w:sz w:val="14"/>
        </w:rPr>
        <w:t xml:space="preserve"> </w:t>
      </w:r>
      <w:r>
        <w:rPr>
          <w:sz w:val="14"/>
        </w:rPr>
        <w:t>este</w:t>
      </w:r>
      <w:r>
        <w:rPr>
          <w:spacing w:val="-6"/>
          <w:sz w:val="14"/>
        </w:rPr>
        <w:t xml:space="preserve"> </w:t>
      </w:r>
      <w:r>
        <w:rPr>
          <w:sz w:val="14"/>
        </w:rPr>
        <w:t>Contrato</w:t>
      </w:r>
      <w:r>
        <w:rPr>
          <w:spacing w:val="-6"/>
          <w:sz w:val="14"/>
        </w:rPr>
        <w:t xml:space="preserve"> </w:t>
      </w:r>
      <w:r>
        <w:rPr>
          <w:sz w:val="14"/>
        </w:rPr>
        <w:t>certifica,</w:t>
      </w:r>
      <w:r>
        <w:rPr>
          <w:spacing w:val="-5"/>
          <w:sz w:val="14"/>
        </w:rPr>
        <w:t xml:space="preserve"> </w:t>
      </w:r>
      <w:r>
        <w:rPr>
          <w:sz w:val="14"/>
        </w:rPr>
        <w:t>garantiza</w:t>
      </w:r>
      <w:r>
        <w:rPr>
          <w:spacing w:val="-6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z w:val="14"/>
        </w:rPr>
        <w:t>acuerda</w:t>
      </w:r>
      <w:r>
        <w:rPr>
          <w:spacing w:val="-5"/>
          <w:sz w:val="14"/>
        </w:rPr>
        <w:t xml:space="preserve"> </w:t>
      </w:r>
      <w:r>
        <w:rPr>
          <w:sz w:val="14"/>
        </w:rPr>
        <w:t>lo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siguiente:</w:t>
      </w:r>
    </w:p>
    <w:p w14:paraId="3F36B06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5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aquí</w:t>
      </w:r>
      <w:r>
        <w:rPr>
          <w:spacing w:val="-2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han</w:t>
      </w:r>
      <w:r>
        <w:rPr>
          <w:spacing w:val="-3"/>
          <w:sz w:val="14"/>
        </w:rPr>
        <w:t xml:space="preserve"> </w:t>
      </w:r>
      <w:r>
        <w:rPr>
          <w:sz w:val="14"/>
        </w:rPr>
        <w:t>sido</w:t>
      </w:r>
      <w:r>
        <w:rPr>
          <w:spacing w:val="-2"/>
          <w:sz w:val="14"/>
        </w:rPr>
        <w:t xml:space="preserve"> </w:t>
      </w:r>
      <w:r>
        <w:rPr>
          <w:sz w:val="14"/>
        </w:rPr>
        <w:t>emitidas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3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vigor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esta</w:t>
      </w:r>
      <w:r>
        <w:rPr>
          <w:spacing w:val="-2"/>
          <w:sz w:val="14"/>
        </w:rPr>
        <w:t xml:space="preserve"> fecha.</w:t>
      </w:r>
    </w:p>
    <w:p w14:paraId="301B5AD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Toda</w:t>
      </w:r>
      <w:r>
        <w:rPr>
          <w:spacing w:val="-6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información</w:t>
      </w:r>
      <w:r>
        <w:rPr>
          <w:spacing w:val="-4"/>
          <w:sz w:val="14"/>
        </w:rPr>
        <w:t xml:space="preserve"> </w:t>
      </w:r>
      <w:r>
        <w:rPr>
          <w:sz w:val="14"/>
        </w:rPr>
        <w:t>referente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las</w:t>
      </w:r>
      <w:r>
        <w:rPr>
          <w:spacing w:val="-4"/>
          <w:sz w:val="14"/>
        </w:rPr>
        <w:t xml:space="preserve"> </w:t>
      </w:r>
      <w:r>
        <w:rPr>
          <w:sz w:val="14"/>
        </w:rPr>
        <w:t>Pólizas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es</w:t>
      </w:r>
      <w:r>
        <w:rPr>
          <w:spacing w:val="-4"/>
          <w:sz w:val="14"/>
        </w:rPr>
        <w:t xml:space="preserve"> </w:t>
      </w:r>
      <w:r>
        <w:rPr>
          <w:sz w:val="14"/>
        </w:rPr>
        <w:t>verdadera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correcta.</w:t>
      </w:r>
    </w:p>
    <w:p w14:paraId="247956C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es</w:t>
      </w:r>
      <w:r>
        <w:rPr>
          <w:spacing w:val="-2"/>
          <w:sz w:val="14"/>
        </w:rPr>
        <w:t xml:space="preserve"> auditable.</w:t>
      </w:r>
    </w:p>
    <w:p w14:paraId="5E03EF1B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cantidad</w:t>
      </w:r>
      <w:r>
        <w:rPr>
          <w:spacing w:val="-4"/>
          <w:sz w:val="14"/>
        </w:rPr>
        <w:t xml:space="preserve"> </w:t>
      </w:r>
      <w:r>
        <w:rPr>
          <w:sz w:val="14"/>
        </w:rPr>
        <w:t>aquí</w:t>
      </w:r>
      <w:r>
        <w:rPr>
          <w:spacing w:val="-4"/>
          <w:sz w:val="14"/>
        </w:rPr>
        <w:t xml:space="preserve"> </w:t>
      </w:r>
      <w:r>
        <w:rPr>
          <w:sz w:val="14"/>
        </w:rPr>
        <w:t>indicada</w:t>
      </w:r>
      <w:r>
        <w:rPr>
          <w:spacing w:val="-4"/>
          <w:sz w:val="14"/>
        </w:rPr>
        <w:t xml:space="preserve"> </w:t>
      </w:r>
      <w:r>
        <w:rPr>
          <w:sz w:val="14"/>
        </w:rPr>
        <w:t>como</w:t>
      </w:r>
      <w:r>
        <w:rPr>
          <w:spacing w:val="-4"/>
          <w:sz w:val="14"/>
        </w:rPr>
        <w:t xml:space="preserve"> </w:t>
      </w:r>
      <w:r>
        <w:rPr>
          <w:sz w:val="14"/>
        </w:rPr>
        <w:t>“DEPÓSITO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PRONTO”</w:t>
      </w:r>
      <w:r>
        <w:rPr>
          <w:spacing w:val="-4"/>
          <w:sz w:val="14"/>
        </w:rPr>
        <w:t xml:space="preserve"> </w:t>
      </w:r>
      <w:r>
        <w:rPr>
          <w:sz w:val="14"/>
        </w:rPr>
        <w:t>ha</w:t>
      </w:r>
      <w:r>
        <w:rPr>
          <w:spacing w:val="-4"/>
          <w:sz w:val="14"/>
        </w:rPr>
        <w:t xml:space="preserve"> </w:t>
      </w:r>
      <w:r>
        <w:rPr>
          <w:sz w:val="14"/>
        </w:rPr>
        <w:t>sido</w:t>
      </w:r>
      <w:r>
        <w:rPr>
          <w:spacing w:val="-4"/>
          <w:sz w:val="14"/>
        </w:rPr>
        <w:t xml:space="preserve"> </w:t>
      </w:r>
      <w:r>
        <w:rPr>
          <w:sz w:val="14"/>
        </w:rPr>
        <w:t>pagada</w:t>
      </w:r>
      <w:r>
        <w:rPr>
          <w:spacing w:val="-5"/>
          <w:sz w:val="14"/>
        </w:rPr>
        <w:t xml:space="preserve"> </w:t>
      </w:r>
      <w:r>
        <w:rPr>
          <w:sz w:val="14"/>
        </w:rPr>
        <w:t>en</w:t>
      </w:r>
      <w:r>
        <w:rPr>
          <w:spacing w:val="-4"/>
          <w:sz w:val="14"/>
        </w:rPr>
        <w:t xml:space="preserve"> </w:t>
      </w:r>
      <w:r>
        <w:rPr>
          <w:sz w:val="14"/>
        </w:rPr>
        <w:t>su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totalidad.</w:t>
      </w:r>
    </w:p>
    <w:p w14:paraId="57F8C995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spacing w:before="161"/>
        <w:ind w:left="1191" w:right="278" w:hanging="359"/>
        <w:jc w:val="both"/>
        <w:rPr>
          <w:sz w:val="14"/>
        </w:rPr>
      </w:pP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pago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parte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AXESO,</w:t>
      </w:r>
      <w:r>
        <w:rPr>
          <w:spacing w:val="-5"/>
          <w:sz w:val="14"/>
        </w:rPr>
        <w:t xml:space="preserve"> </w:t>
      </w:r>
      <w:r>
        <w:rPr>
          <w:sz w:val="14"/>
        </w:rPr>
        <w:t>estará</w:t>
      </w:r>
      <w:r>
        <w:rPr>
          <w:spacing w:val="-5"/>
          <w:sz w:val="14"/>
        </w:rPr>
        <w:t xml:space="preserve"> </w:t>
      </w:r>
      <w:r>
        <w:rPr>
          <w:sz w:val="14"/>
        </w:rPr>
        <w:t>condicionada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aceptación</w:t>
      </w:r>
      <w:r>
        <w:rPr>
          <w:spacing w:val="-4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firma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Compañía</w:t>
      </w:r>
      <w:r>
        <w:rPr>
          <w:spacing w:val="-5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4"/>
          <w:sz w:val="14"/>
        </w:rPr>
        <w:t xml:space="preserve"> </w:t>
      </w:r>
      <w:r>
        <w:rPr>
          <w:sz w:val="14"/>
        </w:rPr>
        <w:t>y/o</w:t>
      </w:r>
      <w:r>
        <w:rPr>
          <w:spacing w:val="-5"/>
          <w:sz w:val="14"/>
        </w:rPr>
        <w:t xml:space="preserve"> </w:t>
      </w:r>
      <w:r>
        <w:rPr>
          <w:sz w:val="14"/>
        </w:rPr>
        <w:t>Agente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General.</w:t>
      </w:r>
    </w:p>
    <w:p w14:paraId="7E5A2CB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6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serán</w:t>
      </w:r>
      <w:r>
        <w:rPr>
          <w:spacing w:val="-4"/>
          <w:sz w:val="14"/>
        </w:rPr>
        <w:t xml:space="preserve"> </w:t>
      </w:r>
      <w:r>
        <w:rPr>
          <w:sz w:val="14"/>
        </w:rPr>
        <w:t>liquidadas</w:t>
      </w:r>
      <w:r>
        <w:rPr>
          <w:spacing w:val="-3"/>
          <w:sz w:val="14"/>
        </w:rPr>
        <w:t xml:space="preserve"> </w:t>
      </w:r>
      <w:r>
        <w:rPr>
          <w:sz w:val="14"/>
        </w:rPr>
        <w:t>conforme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4"/>
          <w:sz w:val="14"/>
        </w:rPr>
        <w:t xml:space="preserve"> </w:t>
      </w:r>
      <w:r>
        <w:rPr>
          <w:sz w:val="14"/>
        </w:rPr>
        <w:t>norma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"Short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Rate</w:t>
      </w:r>
      <w:proofErr w:type="spellEnd"/>
      <w:r>
        <w:rPr>
          <w:sz w:val="14"/>
        </w:rPr>
        <w:t>”</w:t>
      </w:r>
      <w:r>
        <w:rPr>
          <w:spacing w:val="-4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cancelación</w:t>
      </w:r>
      <w:r>
        <w:rPr>
          <w:spacing w:val="-4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petición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AXESO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Asegurado.</w:t>
      </w:r>
    </w:p>
    <w:p w14:paraId="6473907F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Aseguradora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compromete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pagar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término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mayor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15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solicite</w:t>
      </w:r>
      <w:r>
        <w:rPr>
          <w:spacing w:val="-2"/>
          <w:sz w:val="14"/>
        </w:rPr>
        <w:t xml:space="preserve"> </w:t>
      </w: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crédito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deuda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favor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Asegurado,</w:t>
      </w:r>
      <w:r>
        <w:rPr>
          <w:spacing w:val="40"/>
          <w:sz w:val="14"/>
        </w:rPr>
        <w:t xml:space="preserve"> </w:t>
      </w:r>
      <w:r>
        <w:rPr>
          <w:sz w:val="14"/>
        </w:rPr>
        <w:t>o de no habérsele solicitado, dentro de un término de 90 días. La aseguradora se compromete a no deducir de dichos pagos ninguna cantidad de primas o</w:t>
      </w:r>
      <w:r>
        <w:rPr>
          <w:spacing w:val="40"/>
          <w:sz w:val="14"/>
        </w:rPr>
        <w:t xml:space="preserve"> </w:t>
      </w:r>
      <w:r>
        <w:rPr>
          <w:sz w:val="14"/>
        </w:rPr>
        <w:t>incrementos de primas no consignadas en el reverso de este Contrato.</w:t>
      </w:r>
    </w:p>
    <w:p w14:paraId="407B54BE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Ninguna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fianzas.</w:t>
      </w:r>
    </w:p>
    <w:p w14:paraId="566ED97C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Cualquier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reinstalación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emitida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un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donde</w:t>
      </w:r>
      <w:r>
        <w:rPr>
          <w:spacing w:val="-2"/>
          <w:sz w:val="14"/>
        </w:rPr>
        <w:t xml:space="preserve"> </w:t>
      </w:r>
      <w:r>
        <w:rPr>
          <w:sz w:val="14"/>
        </w:rPr>
        <w:t>venga</w:t>
      </w:r>
      <w:r>
        <w:rPr>
          <w:spacing w:val="-2"/>
          <w:sz w:val="14"/>
        </w:rPr>
        <w:t xml:space="preserve"> </w:t>
      </w:r>
      <w:r>
        <w:rPr>
          <w:sz w:val="14"/>
        </w:rPr>
        <w:t>devuelto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banco</w:t>
      </w:r>
      <w:r>
        <w:rPr>
          <w:spacing w:val="-2"/>
          <w:sz w:val="14"/>
        </w:rPr>
        <w:t xml:space="preserve"> </w:t>
      </w:r>
      <w:r>
        <w:rPr>
          <w:sz w:val="14"/>
        </w:rPr>
        <w:t>girado,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anulará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inmediato</w:t>
      </w:r>
      <w:r>
        <w:rPr>
          <w:spacing w:val="-2"/>
          <w:sz w:val="14"/>
        </w:rPr>
        <w:t xml:space="preserve"> </w:t>
      </w:r>
      <w:r>
        <w:rPr>
          <w:sz w:val="14"/>
        </w:rPr>
        <w:t>dicha</w:t>
      </w:r>
      <w:r>
        <w:rPr>
          <w:spacing w:val="-2"/>
          <w:sz w:val="14"/>
        </w:rPr>
        <w:t xml:space="preserve"> </w:t>
      </w:r>
      <w:r>
        <w:rPr>
          <w:sz w:val="14"/>
        </w:rPr>
        <w:t>solicitud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>reinstalación y quedara vigente la solicitud de cancelación que se haya emitido a la Aseguradora con anterioridad.</w:t>
      </w:r>
    </w:p>
    <w:p w14:paraId="759A496D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 w:hanging="359"/>
        <w:jc w:val="both"/>
        <w:rPr>
          <w:sz w:val="14"/>
        </w:rPr>
      </w:pPr>
      <w:r>
        <w:rPr>
          <w:sz w:val="14"/>
        </w:rPr>
        <w:t>Las</w:t>
      </w:r>
      <w:r>
        <w:rPr>
          <w:spacing w:val="-3"/>
          <w:sz w:val="14"/>
        </w:rPr>
        <w:t xml:space="preserve"> </w:t>
      </w:r>
      <w:r>
        <w:rPr>
          <w:sz w:val="14"/>
        </w:rPr>
        <w:t>Pólizas</w:t>
      </w:r>
      <w:r>
        <w:rPr>
          <w:spacing w:val="-3"/>
          <w:sz w:val="14"/>
        </w:rPr>
        <w:t xml:space="preserve"> </w:t>
      </w:r>
      <w:r>
        <w:rPr>
          <w:sz w:val="14"/>
        </w:rPr>
        <w:t>descritas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3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3"/>
          <w:sz w:val="14"/>
        </w:rPr>
        <w:t xml:space="preserve"> </w:t>
      </w:r>
      <w:r>
        <w:rPr>
          <w:sz w:val="14"/>
        </w:rPr>
        <w:t>son</w:t>
      </w:r>
      <w:r>
        <w:rPr>
          <w:spacing w:val="-2"/>
          <w:sz w:val="14"/>
        </w:rPr>
        <w:t xml:space="preserve"> cancelables.</w:t>
      </w:r>
    </w:p>
    <w:p w14:paraId="3AFFE391" w14:textId="77777777" w:rsidR="00E10D3B" w:rsidRDefault="00493AAC" w:rsidP="000B705A">
      <w:pPr>
        <w:pStyle w:val="Prrafodelista"/>
        <w:numPr>
          <w:ilvl w:val="2"/>
          <w:numId w:val="1"/>
        </w:numPr>
        <w:tabs>
          <w:tab w:val="left" w:pos="1191"/>
        </w:tabs>
        <w:ind w:left="1191"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Seguro,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y/o</w:t>
      </w:r>
      <w:r>
        <w:rPr>
          <w:spacing w:val="-2"/>
          <w:sz w:val="14"/>
        </w:rPr>
        <w:t xml:space="preserve"> </w:t>
      </w:r>
      <w:r>
        <w:rPr>
          <w:sz w:val="14"/>
        </w:rPr>
        <w:t>Compañía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</w:t>
      </w:r>
      <w:r>
        <w:rPr>
          <w:spacing w:val="-2"/>
          <w:sz w:val="14"/>
        </w:rPr>
        <w:t xml:space="preserve"> </w:t>
      </w:r>
      <w:r>
        <w:rPr>
          <w:sz w:val="14"/>
        </w:rPr>
        <w:t>están</w:t>
      </w:r>
      <w:r>
        <w:rPr>
          <w:spacing w:val="-2"/>
          <w:sz w:val="14"/>
        </w:rPr>
        <w:t xml:space="preserve"> </w:t>
      </w:r>
      <w:r>
        <w:rPr>
          <w:sz w:val="14"/>
        </w:rPr>
        <w:t>autorizadas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través</w:t>
      </w:r>
      <w:r>
        <w:rPr>
          <w:spacing w:val="-2"/>
          <w:sz w:val="14"/>
        </w:rPr>
        <w:t xml:space="preserve"> </w:t>
      </w:r>
      <w:r>
        <w:rPr>
          <w:sz w:val="14"/>
        </w:rPr>
        <w:t>del</w:t>
      </w:r>
      <w:r>
        <w:rPr>
          <w:spacing w:val="-2"/>
          <w:sz w:val="14"/>
        </w:rPr>
        <w:t xml:space="preserve"> </w:t>
      </w:r>
      <w:r>
        <w:rPr>
          <w:sz w:val="14"/>
        </w:rPr>
        <w:t>Comisionado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Seguros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suscribir</w:t>
      </w:r>
      <w:r>
        <w:rPr>
          <w:spacing w:val="-2"/>
          <w:sz w:val="14"/>
        </w:rPr>
        <w:t xml:space="preserve"> </w:t>
      </w:r>
      <w:r>
        <w:rPr>
          <w:sz w:val="14"/>
        </w:rPr>
        <w:t>Pólizas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Puerto</w:t>
      </w:r>
      <w:r>
        <w:rPr>
          <w:spacing w:val="-2"/>
          <w:sz w:val="14"/>
        </w:rPr>
        <w:t xml:space="preserve"> </w:t>
      </w:r>
      <w:r>
        <w:rPr>
          <w:sz w:val="14"/>
        </w:rPr>
        <w:t>Rico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tienen sus respectivas licencias vigentes.</w:t>
      </w:r>
    </w:p>
    <w:p w14:paraId="05CA0D04" w14:textId="77777777" w:rsidR="00E10D3B" w:rsidRDefault="00E10D3B" w:rsidP="000B705A">
      <w:pPr>
        <w:pStyle w:val="Textoindependiente"/>
        <w:spacing w:before="159"/>
        <w:jc w:val="both"/>
      </w:pPr>
    </w:p>
    <w:p w14:paraId="3362160A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cantidad</w:t>
      </w:r>
      <w:r>
        <w:rPr>
          <w:spacing w:val="-2"/>
          <w:sz w:val="14"/>
        </w:rPr>
        <w:t xml:space="preserve"> </w:t>
      </w:r>
      <w:r>
        <w:rPr>
          <w:sz w:val="14"/>
        </w:rPr>
        <w:t>financiada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efectuará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(10)</w:t>
      </w:r>
      <w:r>
        <w:rPr>
          <w:spacing w:val="-2"/>
          <w:sz w:val="14"/>
        </w:rPr>
        <w:t xml:space="preserve"> </w:t>
      </w:r>
      <w:r>
        <w:rPr>
          <w:sz w:val="14"/>
        </w:rPr>
        <w:t>diez</w:t>
      </w:r>
      <w:r>
        <w:rPr>
          <w:spacing w:val="-2"/>
          <w:sz w:val="14"/>
        </w:rPr>
        <w:t xml:space="preserve"> </w:t>
      </w:r>
      <w:r>
        <w:rPr>
          <w:sz w:val="14"/>
        </w:rPr>
        <w:t>días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partir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fecha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se</w:t>
      </w:r>
      <w:r>
        <w:rPr>
          <w:spacing w:val="-2"/>
          <w:sz w:val="14"/>
        </w:rPr>
        <w:t xml:space="preserve"> </w:t>
      </w:r>
      <w:r>
        <w:rPr>
          <w:sz w:val="14"/>
        </w:rPr>
        <w:t>reciba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AXESO.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podrá</w:t>
      </w:r>
      <w:r>
        <w:rPr>
          <w:spacing w:val="-2"/>
          <w:sz w:val="14"/>
        </w:rPr>
        <w:t xml:space="preserve"> </w:t>
      </w:r>
      <w:r>
        <w:rPr>
          <w:sz w:val="14"/>
        </w:rPr>
        <w:t>tener</w:t>
      </w:r>
      <w:r>
        <w:rPr>
          <w:spacing w:val="-2"/>
          <w:sz w:val="14"/>
        </w:rPr>
        <w:t xml:space="preserve"> </w:t>
      </w:r>
      <w:r>
        <w:rPr>
          <w:sz w:val="14"/>
        </w:rPr>
        <w:t>plazos</w:t>
      </w:r>
      <w:r>
        <w:rPr>
          <w:spacing w:val="-2"/>
          <w:sz w:val="14"/>
        </w:rPr>
        <w:t xml:space="preserve"> </w:t>
      </w:r>
      <w:r>
        <w:rPr>
          <w:sz w:val="14"/>
        </w:rPr>
        <w:t>vencidos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40"/>
          <w:sz w:val="14"/>
        </w:rPr>
        <w:t xml:space="preserve"> </w:t>
      </w:r>
      <w:r>
        <w:rPr>
          <w:sz w:val="14"/>
        </w:rPr>
        <w:t>estar cumplimentado en todas sus partes para ser debidamente procesado por Axeso.</w:t>
      </w:r>
    </w:p>
    <w:p w14:paraId="54F45154" w14:textId="77777777" w:rsidR="00E10D3B" w:rsidRDefault="00E10D3B" w:rsidP="000B705A">
      <w:pPr>
        <w:pStyle w:val="Textoindependiente"/>
        <w:spacing w:before="159"/>
        <w:ind w:right="278"/>
        <w:jc w:val="both"/>
      </w:pPr>
    </w:p>
    <w:p w14:paraId="3BE0D93C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1"/>
        </w:tabs>
        <w:spacing w:before="1"/>
        <w:ind w:left="831" w:right="278" w:hanging="359"/>
        <w:jc w:val="both"/>
        <w:rPr>
          <w:sz w:val="14"/>
        </w:rPr>
      </w:pP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5"/>
          <w:sz w:val="14"/>
        </w:rPr>
        <w:t xml:space="preserve"> </w:t>
      </w:r>
      <w:r>
        <w:rPr>
          <w:sz w:val="14"/>
        </w:rPr>
        <w:t>El</w:t>
      </w:r>
      <w:r>
        <w:rPr>
          <w:spacing w:val="-4"/>
          <w:sz w:val="14"/>
        </w:rPr>
        <w:t xml:space="preserve"> </w:t>
      </w:r>
      <w:r>
        <w:rPr>
          <w:sz w:val="14"/>
        </w:rPr>
        <w:t>Seguro</w:t>
      </w:r>
      <w:r>
        <w:rPr>
          <w:spacing w:val="-5"/>
          <w:sz w:val="14"/>
        </w:rPr>
        <w:t xml:space="preserve"> </w:t>
      </w:r>
      <w:r>
        <w:rPr>
          <w:sz w:val="14"/>
        </w:rPr>
        <w:t>Obligatorio,</w:t>
      </w:r>
      <w:r>
        <w:rPr>
          <w:spacing w:val="-5"/>
          <w:sz w:val="14"/>
        </w:rPr>
        <w:t xml:space="preserve"> </w:t>
      </w:r>
      <w:r>
        <w:rPr>
          <w:sz w:val="14"/>
        </w:rPr>
        <w:t>según</w:t>
      </w:r>
      <w:r>
        <w:rPr>
          <w:spacing w:val="-4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Ley</w:t>
      </w:r>
      <w:r>
        <w:rPr>
          <w:spacing w:val="-5"/>
          <w:sz w:val="14"/>
        </w:rPr>
        <w:t xml:space="preserve"> </w:t>
      </w:r>
      <w:r>
        <w:rPr>
          <w:sz w:val="14"/>
        </w:rPr>
        <w:t>Núm.</w:t>
      </w:r>
      <w:r>
        <w:rPr>
          <w:spacing w:val="-5"/>
          <w:sz w:val="14"/>
        </w:rPr>
        <w:t xml:space="preserve"> </w:t>
      </w:r>
      <w:r>
        <w:rPr>
          <w:sz w:val="14"/>
        </w:rPr>
        <w:t>253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27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diciembre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1995,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puede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financiar.</w:t>
      </w:r>
    </w:p>
    <w:p w14:paraId="3BFAA4D8" w14:textId="77777777" w:rsidR="00E10D3B" w:rsidRDefault="00E10D3B" w:rsidP="000B705A">
      <w:pPr>
        <w:pStyle w:val="Textoindependiente"/>
        <w:spacing w:before="159"/>
        <w:ind w:right="278"/>
      </w:pPr>
    </w:p>
    <w:p w14:paraId="1992C857" w14:textId="77777777" w:rsidR="00E10D3B" w:rsidRDefault="00493AAC" w:rsidP="000B705A">
      <w:pPr>
        <w:pStyle w:val="Prrafodelista"/>
        <w:numPr>
          <w:ilvl w:val="1"/>
          <w:numId w:val="1"/>
        </w:numPr>
        <w:tabs>
          <w:tab w:val="left" w:pos="832"/>
        </w:tabs>
        <w:spacing w:before="1"/>
        <w:ind w:right="278"/>
        <w:jc w:val="both"/>
        <w:rPr>
          <w:sz w:val="14"/>
        </w:rPr>
      </w:pPr>
      <w:r>
        <w:rPr>
          <w:sz w:val="14"/>
        </w:rPr>
        <w:t>El Asegurado debe presentar evidencia de su licencia para poder acreditar el Seguro Obligatorio en su Contrato de financiamiento, o pagar dicha cantidad dentro del</w:t>
      </w:r>
      <w:r>
        <w:rPr>
          <w:spacing w:val="40"/>
          <w:sz w:val="14"/>
        </w:rPr>
        <w:t xml:space="preserve"> </w:t>
      </w:r>
      <w:r>
        <w:rPr>
          <w:sz w:val="14"/>
        </w:rPr>
        <w:t>DEPÓSITO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PRONTO</w:t>
      </w:r>
      <w:r>
        <w:rPr>
          <w:spacing w:val="-2"/>
          <w:sz w:val="14"/>
        </w:rPr>
        <w:t xml:space="preserve"> </w:t>
      </w:r>
      <w:r>
        <w:rPr>
          <w:sz w:val="14"/>
        </w:rPr>
        <w:t>al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General.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Agente</w:t>
      </w:r>
      <w:r>
        <w:rPr>
          <w:spacing w:val="-2"/>
          <w:sz w:val="14"/>
        </w:rPr>
        <w:t xml:space="preserve"> </w:t>
      </w:r>
      <w:r>
        <w:rPr>
          <w:sz w:val="14"/>
        </w:rPr>
        <w:t>General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puede</w:t>
      </w:r>
      <w:r>
        <w:rPr>
          <w:spacing w:val="-2"/>
          <w:sz w:val="14"/>
        </w:rPr>
        <w:t xml:space="preserve"> </w:t>
      </w:r>
      <w:r>
        <w:rPr>
          <w:sz w:val="14"/>
        </w:rPr>
        <w:t>descontar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la</w:t>
      </w:r>
      <w:r>
        <w:rPr>
          <w:spacing w:val="-2"/>
          <w:sz w:val="14"/>
        </w:rPr>
        <w:t xml:space="preserve"> </w:t>
      </w:r>
      <w:r>
        <w:rPr>
          <w:sz w:val="14"/>
        </w:rPr>
        <w:t>devolución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primas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AXESO,</w:t>
      </w:r>
      <w:r>
        <w:rPr>
          <w:spacing w:val="-2"/>
          <w:sz w:val="14"/>
        </w:rPr>
        <w:t xml:space="preserve"> </w:t>
      </w:r>
      <w:r>
        <w:rPr>
          <w:sz w:val="14"/>
        </w:rPr>
        <w:t>ya</w:t>
      </w:r>
      <w:r>
        <w:rPr>
          <w:spacing w:val="-2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falta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pago</w:t>
      </w:r>
      <w:r>
        <w:rPr>
          <w:spacing w:val="-2"/>
          <w:sz w:val="14"/>
        </w:rPr>
        <w:t xml:space="preserve"> </w:t>
      </w:r>
      <w:r>
        <w:rPr>
          <w:sz w:val="14"/>
        </w:rPr>
        <w:t>o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40"/>
          <w:sz w:val="14"/>
        </w:rPr>
        <w:t xml:space="preserve"> </w:t>
      </w:r>
      <w:r>
        <w:rPr>
          <w:sz w:val="14"/>
        </w:rPr>
        <w:t>petición del Asegurado, cualquier balance que el Agente General tenga pendiente en cuanto a Seguro Obligatorio.</w:t>
      </w:r>
    </w:p>
    <w:p w14:paraId="2F1C6B3A" w14:textId="77777777" w:rsidR="00E10D3B" w:rsidRDefault="00E10D3B" w:rsidP="000B705A">
      <w:pPr>
        <w:pStyle w:val="Textoindependiente"/>
        <w:spacing w:before="159"/>
        <w:ind w:right="278"/>
      </w:pPr>
    </w:p>
    <w:p w14:paraId="704A5DB2" w14:textId="77777777" w:rsidR="00E10D3B" w:rsidRDefault="00493AAC" w:rsidP="000B705A">
      <w:pPr>
        <w:pStyle w:val="Textoindependiente"/>
        <w:spacing w:before="1"/>
        <w:ind w:left="112" w:right="278"/>
        <w:jc w:val="both"/>
      </w:pPr>
      <w:r>
        <w:rPr>
          <w:rFonts w:ascii="Arial" w:hAnsi="Arial"/>
          <w:b/>
        </w:rPr>
        <w:t>Aviso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Cesionario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cesionario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adquiera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plazas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pagare</w:t>
      </w:r>
      <w:r>
        <w:rPr>
          <w:spacing w:val="-2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éste,</w:t>
      </w:r>
      <w:r>
        <w:rPr>
          <w:spacing w:val="-2"/>
        </w:rPr>
        <w:t xml:space="preserve"> </w:t>
      </w:r>
      <w:r>
        <w:t>quedará</w:t>
      </w:r>
      <w:r>
        <w:rPr>
          <w:spacing w:val="-2"/>
        </w:rPr>
        <w:t xml:space="preserve"> </w:t>
      </w:r>
      <w:r>
        <w:t>sujeto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igualdad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cualquier reclamación o defensa que el comprador puede interponer en contra del vendedor. El cesionario del Contrato tendrá derecho a presentar contra el vendedor todas las</w:t>
      </w:r>
      <w:r>
        <w:rPr>
          <w:spacing w:val="40"/>
        </w:rPr>
        <w:t xml:space="preserve"> </w:t>
      </w:r>
      <w:r>
        <w:t>reclamaciones y defensas que el comprador pueda levantar contra el vendedor de los artículos o servicios.</w:t>
      </w:r>
    </w:p>
    <w:p w14:paraId="6FF95665" w14:textId="77777777" w:rsidR="00E10D3B" w:rsidRDefault="00E10D3B">
      <w:pPr>
        <w:sectPr w:rsidR="00E10D3B">
          <w:type w:val="continuous"/>
          <w:pgSz w:w="12240" w:h="15840"/>
          <w:pgMar w:top="420" w:right="340" w:bottom="900" w:left="340" w:header="0" w:footer="716" w:gutter="0"/>
          <w:cols w:space="720"/>
        </w:sectPr>
      </w:pPr>
    </w:p>
    <w:p w14:paraId="4B744DB6" w14:textId="77777777" w:rsidR="00E10D3B" w:rsidRDefault="00493AAC">
      <w:pPr>
        <w:pStyle w:val="Textoindependiente"/>
        <w:ind w:left="4304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 wp14:anchorId="567FBF92" wp14:editId="7DE51BDA">
            <wp:extent cx="1920258" cy="7500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40C" w14:textId="436B7BE0" w:rsidR="00E10D3B" w:rsidRDefault="00493AAC">
      <w:pPr>
        <w:spacing w:before="265"/>
        <w:ind w:left="5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Quote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#</w:t>
      </w:r>
      <w:r>
        <w:rPr>
          <w:rFonts w:ascii="Arial"/>
          <w:b/>
          <w:spacing w:val="65"/>
          <w:sz w:val="24"/>
        </w:rPr>
        <w:t xml:space="preserve"> </w:t>
      </w:r>
      <w:r w:rsidR="006A1D3C">
        <w:rPr>
          <w:rFonts w:ascii="Arial"/>
          <w:b/>
          <w:sz w:val="24"/>
        </w:rPr>
        <w:t>{{</w:t>
      </w:r>
      <w:proofErr w:type="spellStart"/>
      <w:r w:rsidR="006A1D3C">
        <w:rPr>
          <w:rFonts w:ascii="Arial"/>
          <w:b/>
          <w:sz w:val="24"/>
        </w:rPr>
        <w:t>nrocotiza</w:t>
      </w:r>
      <w:proofErr w:type="spellEnd"/>
      <w:r w:rsidR="006A1D3C">
        <w:rPr>
          <w:rFonts w:ascii="Arial"/>
          <w:b/>
          <w:sz w:val="24"/>
        </w:rPr>
        <w:t>}}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1"/>
          <w:sz w:val="24"/>
        </w:rPr>
        <w:t xml:space="preserve"> </w:t>
      </w:r>
      <w:r w:rsidR="00783BA3">
        <w:rPr>
          <w:rFonts w:ascii="Arial"/>
          <w:b/>
          <w:sz w:val="24"/>
        </w:rPr>
        <w:t>{{cliente}}</w:t>
      </w:r>
    </w:p>
    <w:p w14:paraId="7D31AD88" w14:textId="77777777" w:rsidR="00E10D3B" w:rsidRDefault="00493AAC">
      <w:pPr>
        <w:spacing w:before="51"/>
        <w:ind w:left="56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Authorization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Agreement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for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Direct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Payments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(ACH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Debits</w:t>
      </w:r>
      <w:proofErr w:type="spellEnd"/>
      <w:r>
        <w:rPr>
          <w:rFonts w:ascii="Arial"/>
          <w:b/>
          <w:spacing w:val="-2"/>
          <w:sz w:val="24"/>
        </w:rPr>
        <w:t>)</w:t>
      </w:r>
    </w:p>
    <w:p w14:paraId="75DB3E0D" w14:textId="77777777" w:rsidR="00E10D3B" w:rsidRDefault="00493AAC">
      <w:pPr>
        <w:pStyle w:val="Textoindependiente"/>
        <w:spacing w:before="2"/>
        <w:rPr>
          <w:rFonts w:ascii="Arial"/>
          <w:b/>
          <w:sz w:val="4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96A75E7" wp14:editId="07738FC0">
                <wp:simplePos x="0" y="0"/>
                <wp:positionH relativeFrom="page">
                  <wp:posOffset>628650</wp:posOffset>
                </wp:positionH>
                <wp:positionV relativeFrom="paragraph">
                  <wp:posOffset>51435</wp:posOffset>
                </wp:positionV>
                <wp:extent cx="6553200" cy="3985895"/>
                <wp:effectExtent l="0" t="0" r="19050" b="1460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3985895"/>
                          <a:chOff x="9525" y="9525"/>
                          <a:chExt cx="6553200" cy="39865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6553200" cy="39865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3986529">
                                <a:moveTo>
                                  <a:pt x="0" y="3986022"/>
                                </a:moveTo>
                                <a:lnTo>
                                  <a:pt x="6553200" y="3986022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602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23" y="62957"/>
                            <a:ext cx="6403340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E2C461" w14:textId="77777777" w:rsidR="00E10D3B" w:rsidRDefault="00493AA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Axeso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Corporation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initiate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entries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):</w:t>
                              </w:r>
                            </w:p>
                            <w:p w14:paraId="6D94926E" w14:textId="77777777" w:rsidR="00E10D3B" w:rsidRDefault="00493AAC">
                              <w:pPr>
                                <w:spacing w:before="6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77C273F4" w14:textId="77777777" w:rsidR="00E10D3B" w:rsidRDefault="00493AAC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indicated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financial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institution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named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below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hereinafter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DEPOSITORY,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debit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79E74A5A" w14:textId="77777777" w:rsidR="00E10D3B" w:rsidRDefault="00493AAC">
                              <w:pPr>
                                <w:spacing w:before="127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Depository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391C627F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Routing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10FB6919" w14:textId="77777777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17FB9816" w14:textId="77777777" w:rsidR="00E10D3B" w:rsidRDefault="00493AAC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remain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force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effect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received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notification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either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termination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and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as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afford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COMPANY and DEPOSITORY 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reasonable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time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23" y="2762266"/>
                            <a:ext cx="534035" cy="511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10463" w14:textId="77777777" w:rsidR="00E10D3B" w:rsidRDefault="00493AAC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(s):</w:t>
                              </w:r>
                            </w:p>
                            <w:p w14:paraId="12721AD1" w14:textId="6BED11B9" w:rsidR="00E10D3B" w:rsidRDefault="00493AAC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65175" y="2761391"/>
                            <a:ext cx="5721603" cy="5120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6F3FD" w14:textId="57242BE8" w:rsidR="00783BA3" w:rsidRDefault="00783BA3" w:rsidP="00783BA3">
                              <w:pPr>
                                <w:spacing w:line="217" w:lineRule="exact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B3F7F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{{cliente}}</w:t>
                              </w:r>
                            </w:p>
                            <w:p w14:paraId="7D65464A" w14:textId="5BB019D1" w:rsidR="00E10D3B" w:rsidRPr="007B0F69" w:rsidRDefault="007B0F69">
                              <w:pPr>
                                <w:spacing w:before="141"/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7B0F69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{{</w:t>
                              </w:r>
                              <w:r w:rsidRPr="007B0F69">
                                <w:rPr>
                                  <w:rFonts w:ascii="Arial"/>
                                  <w:b/>
                                  <w:sz w:val="18"/>
                                  <w:szCs w:val="18"/>
                                </w:rPr>
                                <w:t>fechapago1}}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0424" y="3366684"/>
                            <a:ext cx="6396355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670604" w14:textId="77777777" w:rsidR="00E10D3B" w:rsidRDefault="00493AAC">
                              <w:pPr>
                                <w:tabs>
                                  <w:tab w:val="left" w:pos="4314"/>
                                  <w:tab w:val="left" w:pos="887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X: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X: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65EB4B3" w14:textId="77777777" w:rsidR="00E10D3B" w:rsidRDefault="00E10D3B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3A470A93" w14:textId="77777777" w:rsidR="00E10D3B" w:rsidRDefault="00493AAC">
                              <w:pPr>
                                <w:spacing w:line="247" w:lineRule="auto"/>
                                <w:ind w:left="2394" w:right="9" w:hanging="231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Note: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All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written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must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provide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receiver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revoke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only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notifying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originator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manner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specified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authorization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A75E7" id="Group 32" o:spid="_x0000_s1032" style="position:absolute;margin-left:49.5pt;margin-top:4.05pt;width:516pt;height:313.85pt;z-index:-15725056;mso-wrap-distance-left:0;mso-wrap-distance-right:0;mso-position-horizontal-relative:page;mso-width-relative:margin;mso-height-relative:margin" coordorigin="95,95" coordsize="65532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">
                <v:shape id="Graphic 33" o:spid="_x0000_s1033" style="position:absolute;left:95;top:95;width:65532;height:39865;visibility:visible;mso-wrap-style:square;v-text-anchor:top" coordsize="6553200,398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" path="m,3986022r6553200,l6553200,,,,,3986022x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4" type="#_x0000_t202" style="position:absolute;left:904;top:629;width:64033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3E2C461" w14:textId="77777777" w:rsidR="00E10D3B" w:rsidRDefault="00493AAC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we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hereby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Axeso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Corporation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initiate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entries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my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our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):</w:t>
                        </w:r>
                      </w:p>
                      <w:p w14:paraId="6D94926E" w14:textId="77777777" w:rsidR="00E10D3B" w:rsidRDefault="00493AAC">
                        <w:pPr>
                          <w:spacing w:before="6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77C273F4" w14:textId="77777777" w:rsidR="00E10D3B" w:rsidRDefault="00493AAC">
                        <w:pPr>
                          <w:spacing w:before="14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indicated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financial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institution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named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below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hereinafter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called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DEPOSITORY,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debit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the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79E74A5A" w14:textId="77777777" w:rsidR="00E10D3B" w:rsidRDefault="00493AAC">
                        <w:pPr>
                          <w:spacing w:before="12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Depository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391C627F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Routing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10FB6919" w14:textId="77777777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Account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:</w:t>
                        </w:r>
                      </w:p>
                      <w:p w14:paraId="17FB9816" w14:textId="77777777" w:rsidR="00E10D3B" w:rsidRDefault="00493AAC">
                        <w:pPr>
                          <w:spacing w:before="13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This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Authorization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is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remain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force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effect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until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COMPANY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received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written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notification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from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or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either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20"/>
                          </w:rPr>
                          <w:t>of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termination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and in </w:t>
                        </w:r>
                        <w:proofErr w:type="spellStart"/>
                        <w:r>
                          <w:rPr>
                            <w:sz w:val="20"/>
                          </w:rPr>
                          <w:t>such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manner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as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afford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COMPANY and DEPOSITORY a </w:t>
                        </w:r>
                        <w:proofErr w:type="spellStart"/>
                        <w:r>
                          <w:rPr>
                            <w:sz w:val="20"/>
                          </w:rPr>
                          <w:t>reasonable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time </w:t>
                        </w:r>
                        <w:proofErr w:type="spellStart"/>
                        <w:r>
                          <w:rPr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it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35" o:spid="_x0000_s1035" type="#_x0000_t202" style="position:absolute;left:904;top:27622;width:534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BE10463" w14:textId="77777777" w:rsidR="00E10D3B" w:rsidRDefault="00493AAC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(s):</w:t>
                        </w:r>
                      </w:p>
                      <w:p w14:paraId="12721AD1" w14:textId="6BED11B9" w:rsidR="00E10D3B" w:rsidRDefault="00493AAC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36" o:spid="_x0000_s1036" type="#_x0000_t202" style="position:absolute;left:7651;top:27613;width:57216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076F3FD" w14:textId="57242BE8" w:rsidR="00783BA3" w:rsidRDefault="00783BA3" w:rsidP="00783BA3">
                        <w:pPr>
                          <w:spacing w:line="217" w:lineRule="exact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BB3F7F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{{cliente}}</w:t>
                        </w:r>
                      </w:p>
                      <w:p w14:paraId="7D65464A" w14:textId="5BB019D1" w:rsidR="00E10D3B" w:rsidRPr="007B0F69" w:rsidRDefault="007B0F69">
                        <w:pPr>
                          <w:spacing w:before="141"/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</w:pPr>
                        <w:r w:rsidRPr="007B0F69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{{</w:t>
                        </w:r>
                        <w:r w:rsidRPr="007B0F69">
                          <w:rPr>
                            <w:rFonts w:ascii="Arial"/>
                            <w:b/>
                            <w:sz w:val="18"/>
                            <w:szCs w:val="18"/>
                          </w:rPr>
                          <w:t>fechapago1}}</w:t>
                        </w:r>
                      </w:p>
                    </w:txbxContent>
                  </v:textbox>
                </v:shape>
                <v:shape id="Textbox 37" o:spid="_x0000_s1037" type="#_x0000_t202" style="position:absolute;left:904;top:33666;width:63963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7670604" w14:textId="77777777" w:rsidR="00E10D3B" w:rsidRDefault="00493AAC">
                        <w:pPr>
                          <w:tabs>
                            <w:tab w:val="left" w:pos="4314"/>
                            <w:tab w:val="left" w:pos="887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X: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Signed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X: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465EB4B3" w14:textId="77777777" w:rsidR="00E10D3B" w:rsidRDefault="00E10D3B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3A470A93" w14:textId="77777777" w:rsidR="00E10D3B" w:rsidRDefault="00493AAC">
                        <w:pPr>
                          <w:spacing w:line="247" w:lineRule="auto"/>
                          <w:ind w:left="2394" w:right="9" w:hanging="231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Note: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All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written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must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provide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that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receiver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revoke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only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by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notifying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4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originator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manner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specified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the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9"/>
                          </w:rPr>
                          <w:t>authorization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87E77" w14:textId="77777777" w:rsidR="00E10D3B" w:rsidRDefault="00493AAC">
      <w:pPr>
        <w:spacing w:before="203"/>
        <w:ind w:left="7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Attach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Voided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Check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Here</w:t>
      </w:r>
    </w:p>
    <w:p w14:paraId="5048A446" w14:textId="77777777" w:rsidR="00E10D3B" w:rsidRDefault="00493AAC">
      <w:pPr>
        <w:pStyle w:val="Textoindependiente"/>
        <w:ind w:left="632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1E680365" wp14:editId="1756ED52">
                <wp:extent cx="6572250" cy="228600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0" cy="2286000"/>
                          <a:chOff x="0" y="0"/>
                          <a:chExt cx="6572250" cy="22860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525" y="9525"/>
                            <a:ext cx="65532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2266950">
                                <a:moveTo>
                                  <a:pt x="0" y="2266950"/>
                                </a:moveTo>
                                <a:lnTo>
                                  <a:pt x="6553200" y="226695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0975" y="238125"/>
                            <a:ext cx="6210300" cy="18097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BF25D" w14:textId="77777777" w:rsidR="00E10D3B" w:rsidRDefault="00E10D3B">
                              <w:pPr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38ADAEE8" w14:textId="77777777" w:rsidR="00E10D3B" w:rsidRDefault="00E10D3B">
                              <w:pPr>
                                <w:spacing w:before="15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14:paraId="7A1BBAF1" w14:textId="77777777" w:rsidR="00E10D3B" w:rsidRDefault="00493AAC">
                              <w:pPr>
                                <w:ind w:left="3" w:right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(Tape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Voided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Here)</w:t>
                              </w:r>
                            </w:p>
                            <w:p w14:paraId="14DFA664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2FF0119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BDA13D1" w14:textId="77777777" w:rsidR="00E10D3B" w:rsidRDefault="00E10D3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371CCF" w14:textId="77777777" w:rsidR="00E10D3B" w:rsidRDefault="00E10D3B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</w:p>
                            <w:p w14:paraId="6558E99E" w14:textId="77777777" w:rsidR="00E10D3B" w:rsidRDefault="00493AAC">
                              <w:pPr>
                                <w:ind w:left="3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STAPLE!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80365" id="Group 38" o:spid="_x0000_s1038" style="width:517.5pt;height:180pt;mso-position-horizontal-relative:char;mso-position-vertical-relative:line" coordsize="6572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">
                <v:shape id="Graphic 39" o:spid="_x0000_s1039" style="position:absolute;left:95;top:95;width:65532;height:22669;visibility:visible;mso-wrap-style:square;v-text-anchor:top" coordsize="65532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" path="m,2266950r6553200,l6553200,,,,,2266950xe" filled="f" strokeweight="1.5pt">
                  <v:path arrowok="t"/>
                </v:shape>
                <v:shape id="Textbox 40" o:spid="_x0000_s1040" type="#_x0000_t202" style="position:absolute;left:1809;top:2381;width:6210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  <v:textbox inset="0,0,0,0">
                    <w:txbxContent>
                      <w:p w14:paraId="4B9BF25D" w14:textId="77777777" w:rsidR="00E10D3B" w:rsidRDefault="00E10D3B">
                        <w:pPr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38ADAEE8" w14:textId="77777777" w:rsidR="00E10D3B" w:rsidRDefault="00E10D3B">
                        <w:pPr>
                          <w:spacing w:before="153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14:paraId="7A1BBAF1" w14:textId="77777777" w:rsidR="00E10D3B" w:rsidRDefault="00493AAC">
                        <w:pPr>
                          <w:ind w:left="3"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(Tape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Voided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Check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Here)</w:t>
                        </w:r>
                      </w:p>
                      <w:p w14:paraId="14DFA664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2FF0119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6BDA13D1" w14:textId="77777777" w:rsidR="00E10D3B" w:rsidRDefault="00E10D3B">
                        <w:pPr>
                          <w:rPr>
                            <w:sz w:val="20"/>
                          </w:rPr>
                        </w:pPr>
                      </w:p>
                      <w:p w14:paraId="28371CCF" w14:textId="77777777" w:rsidR="00E10D3B" w:rsidRDefault="00E10D3B">
                        <w:pPr>
                          <w:spacing w:before="25"/>
                          <w:rPr>
                            <w:sz w:val="20"/>
                          </w:rPr>
                        </w:pPr>
                      </w:p>
                      <w:p w14:paraId="6558E99E" w14:textId="77777777" w:rsidR="00E10D3B" w:rsidRDefault="00493AAC">
                        <w:pPr>
                          <w:ind w:left="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z w:val="19"/>
                          </w:rPr>
                          <w:t>DO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STAPLE!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10D3B">
      <w:footerReference w:type="default" r:id="rId12"/>
      <w:pgSz w:w="12240" w:h="15840"/>
      <w:pgMar w:top="840" w:right="34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6BE8" w14:textId="77777777" w:rsidR="003C149D" w:rsidRDefault="003C149D">
      <w:r>
        <w:separator/>
      </w:r>
    </w:p>
  </w:endnote>
  <w:endnote w:type="continuationSeparator" w:id="0">
    <w:p w14:paraId="4222A2B9" w14:textId="77777777" w:rsidR="003C149D" w:rsidRDefault="003C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30D9" w14:textId="77777777" w:rsidR="00E10D3B" w:rsidRDefault="00493A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E7E3264" wp14:editId="1A5FD370">
              <wp:simplePos x="0" y="0"/>
              <wp:positionH relativeFrom="page">
                <wp:posOffset>6967415</wp:posOffset>
              </wp:positionH>
              <wp:positionV relativeFrom="page">
                <wp:posOffset>9464016</wp:posOffset>
              </wp:positionV>
              <wp:extent cx="480059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4885D" w14:textId="77777777" w:rsidR="00E10D3B" w:rsidRDefault="00493AAC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separate"/>
                          </w:r>
                          <w:r w:rsidR="004B725E">
                            <w:rPr>
                              <w:rFonts w:ascii="Arial"/>
                              <w:i/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E3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48.6pt;margin-top:745.2pt;width:37.8pt;height:9.8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" filled="f" stroked="f">
              <v:textbox inset="0,0,0,0">
                <w:txbxContent>
                  <w:p w14:paraId="33D4885D" w14:textId="77777777" w:rsidR="00E10D3B" w:rsidRDefault="00493AAC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separate"/>
                    </w:r>
                    <w:r w:rsidR="004B725E">
                      <w:rPr>
                        <w:rFonts w:ascii="Arial"/>
                        <w:i/>
                        <w:noProof/>
                        <w:sz w:val="14"/>
                      </w:rPr>
                      <w:t>2</w:t>
                    </w:r>
                    <w:r>
                      <w:rPr>
                        <w:rFonts w:ascii="Arial"/>
                        <w:i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sz w:val="14"/>
                      </w:rPr>
                      <w:t>of</w:t>
                    </w:r>
                    <w:proofErr w:type="spellEnd"/>
                    <w:r>
                      <w:rPr>
                        <w:rFonts w:asci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0"/>
                        <w:sz w:val="1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3F3080" wp14:editId="38347CE9">
              <wp:simplePos x="0" y="0"/>
              <wp:positionH relativeFrom="page">
                <wp:posOffset>3369552</wp:posOffset>
              </wp:positionH>
              <wp:positionV relativeFrom="page">
                <wp:posOffset>9473550</wp:posOffset>
              </wp:positionV>
              <wp:extent cx="1033144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314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B4BA" w14:textId="77777777" w:rsidR="00E10D3B" w:rsidRDefault="00493AAC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>INPUT1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PFAV01(03/06)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3F3080" id="Textbox 2" o:spid="_x0000_s1042" type="#_x0000_t202" style="position:absolute;margin-left:265.3pt;margin-top:745.95pt;width:81.35pt;height:9.8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" filled="f" stroked="f">
              <v:textbox inset="0,0,0,0">
                <w:txbxContent>
                  <w:p w14:paraId="7D8FB4BA" w14:textId="77777777" w:rsidR="00E10D3B" w:rsidRDefault="00493AAC">
                    <w:pPr>
                      <w:pStyle w:val="Textoindependiente"/>
                      <w:spacing w:before="15"/>
                      <w:ind w:left="20"/>
                    </w:pPr>
                    <w:r>
                      <w:t>INPUT1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PFAV01(03/06)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BE0D" w14:textId="77777777" w:rsidR="00E10D3B" w:rsidRDefault="00E10D3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D0D4" w14:textId="77777777" w:rsidR="003C149D" w:rsidRDefault="003C149D">
      <w:r>
        <w:separator/>
      </w:r>
    </w:p>
  </w:footnote>
  <w:footnote w:type="continuationSeparator" w:id="0">
    <w:p w14:paraId="2A65CC21" w14:textId="77777777" w:rsidR="003C149D" w:rsidRDefault="003C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3E73"/>
    <w:multiLevelType w:val="hybridMultilevel"/>
    <w:tmpl w:val="1A1AD09A"/>
    <w:lvl w:ilvl="0" w:tplc="3F18F4B4">
      <w:start w:val="1"/>
      <w:numFmt w:val="decimal"/>
      <w:lvlText w:val="%1)"/>
      <w:lvlJc w:val="left"/>
      <w:pPr>
        <w:ind w:left="276" w:hanging="16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s-ES" w:eastAsia="en-US" w:bidi="ar-SA"/>
      </w:rPr>
    </w:lvl>
    <w:lvl w:ilvl="1" w:tplc="437C3CD0">
      <w:start w:val="1"/>
      <w:numFmt w:val="decimal"/>
      <w:lvlText w:val="%2."/>
      <w:lvlJc w:val="left"/>
      <w:pPr>
        <w:ind w:left="83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2" w:tplc="7A0CA6BC">
      <w:start w:val="1"/>
      <w:numFmt w:val="lowerLetter"/>
      <w:lvlText w:val="%3."/>
      <w:lvlJc w:val="left"/>
      <w:pPr>
        <w:ind w:left="119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4"/>
        <w:szCs w:val="14"/>
        <w:lang w:val="es-ES" w:eastAsia="en-US" w:bidi="ar-SA"/>
      </w:rPr>
    </w:lvl>
    <w:lvl w:ilvl="3" w:tplc="167E44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61381F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02AA6E6C">
      <w:numFmt w:val="bullet"/>
      <w:lvlText w:val="•"/>
      <w:lvlJc w:val="left"/>
      <w:pPr>
        <w:ind w:left="5085" w:hanging="360"/>
      </w:pPr>
      <w:rPr>
        <w:rFonts w:hint="default"/>
        <w:lang w:val="es-ES" w:eastAsia="en-US" w:bidi="ar-SA"/>
      </w:rPr>
    </w:lvl>
    <w:lvl w:ilvl="6" w:tplc="B28C5B0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7" w:tplc="670A5042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  <w:lvl w:ilvl="8" w:tplc="62EE9F56">
      <w:numFmt w:val="bullet"/>
      <w:lvlText w:val="•"/>
      <w:lvlJc w:val="left"/>
      <w:pPr>
        <w:ind w:left="897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E"/>
    <w:rsid w:val="00034E2C"/>
    <w:rsid w:val="00063716"/>
    <w:rsid w:val="00065BCA"/>
    <w:rsid w:val="0007092E"/>
    <w:rsid w:val="000B705A"/>
    <w:rsid w:val="00195398"/>
    <w:rsid w:val="002357F4"/>
    <w:rsid w:val="00250233"/>
    <w:rsid w:val="002D0295"/>
    <w:rsid w:val="0035169C"/>
    <w:rsid w:val="00353EAB"/>
    <w:rsid w:val="003C05B0"/>
    <w:rsid w:val="003C149D"/>
    <w:rsid w:val="003E47D4"/>
    <w:rsid w:val="00412CEF"/>
    <w:rsid w:val="00421FD5"/>
    <w:rsid w:val="00437AD3"/>
    <w:rsid w:val="00442FF3"/>
    <w:rsid w:val="00493AAC"/>
    <w:rsid w:val="004B725E"/>
    <w:rsid w:val="00556183"/>
    <w:rsid w:val="005D7CDC"/>
    <w:rsid w:val="00603123"/>
    <w:rsid w:val="006A1CCD"/>
    <w:rsid w:val="006A1D3C"/>
    <w:rsid w:val="006B1FF6"/>
    <w:rsid w:val="006D2FB8"/>
    <w:rsid w:val="006E19C9"/>
    <w:rsid w:val="007625DE"/>
    <w:rsid w:val="00783BA3"/>
    <w:rsid w:val="00792BD1"/>
    <w:rsid w:val="007B0F69"/>
    <w:rsid w:val="008277EE"/>
    <w:rsid w:val="0086230A"/>
    <w:rsid w:val="008A25A8"/>
    <w:rsid w:val="009251F7"/>
    <w:rsid w:val="00960B31"/>
    <w:rsid w:val="009D3FAC"/>
    <w:rsid w:val="00A3050B"/>
    <w:rsid w:val="00B743AB"/>
    <w:rsid w:val="00BF5EF3"/>
    <w:rsid w:val="00D82A3F"/>
    <w:rsid w:val="00E10D3B"/>
    <w:rsid w:val="00E449E7"/>
    <w:rsid w:val="00EA3D7E"/>
    <w:rsid w:val="00EA670C"/>
    <w:rsid w:val="00F400C6"/>
    <w:rsid w:val="00FA48B3"/>
    <w:rsid w:val="00FA6CA2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FCA3"/>
  <w15:docId w15:val="{9D318AE3-A63B-41DE-A255-996370AD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"/>
      <w:jc w:val="center"/>
      <w:outlineLvl w:val="0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paragraph" w:styleId="Ttulo2">
    <w:name w:val="heading 2"/>
    <w:basedOn w:val="Normal"/>
    <w:uiPriority w:val="1"/>
    <w:qFormat/>
    <w:pPr>
      <w:spacing w:before="25"/>
      <w:ind w:left="1537"/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ind w:left="71"/>
      <w:outlineLvl w:val="2"/>
    </w:pPr>
    <w:rPr>
      <w:rFonts w:ascii="Arial" w:eastAsia="Arial" w:hAnsi="Arial" w:cs="Arial"/>
      <w:b/>
      <w:bCs/>
      <w:sz w:val="16"/>
      <w:szCs w:val="16"/>
    </w:rPr>
  </w:style>
  <w:style w:type="paragraph" w:styleId="Ttulo4">
    <w:name w:val="heading 4"/>
    <w:basedOn w:val="Normal"/>
    <w:uiPriority w:val="1"/>
    <w:qFormat/>
    <w:pPr>
      <w:outlineLvl w:val="3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80"/>
      <w:ind w:left="1191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62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xesofinanc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tros%20ordenadores\Mi%20port&#225;til%20(1)\Desarrollo\OAIC\Axeso\Plantilla%20de%20Axe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Axeso</Template>
  <TotalTime>41</TotalTime>
  <Pages>3</Pages>
  <Words>2102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One Alliance</dc:creator>
  <cp:lastModifiedBy>Usuario de One Alliance</cp:lastModifiedBy>
  <cp:revision>16</cp:revision>
  <cp:lastPrinted>2024-08-10T20:40:00Z</cp:lastPrinted>
  <dcterms:created xsi:type="dcterms:W3CDTF">2024-08-10T20:19:00Z</dcterms:created>
  <dcterms:modified xsi:type="dcterms:W3CDTF">2024-08-21T11:27:00Z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DynamicPDF Core Suite (Generator, Merger and ReportWriter) for .NET v12.17</vt:lpwstr>
  </property>
</Properties>
</file>